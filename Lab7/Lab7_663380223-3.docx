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86E64" w14:textId="53175CCE" w:rsidR="004562DF" w:rsidRPr="003578BA" w:rsidRDefault="00D12969" w:rsidP="004562DF">
      <w:pPr>
        <w:pStyle w:val="Title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>Lab#7</w:t>
      </w:r>
      <w:r w:rsidR="004562DF"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B65708" w:rsidRPr="003578BA">
        <w:rPr>
          <w:rFonts w:ascii="TH SarabunPSK" w:hAnsi="TH SarabunPSK" w:cs="TH SarabunPSK" w:hint="cs"/>
          <w:b/>
          <w:bCs/>
          <w:sz w:val="28"/>
          <w:szCs w:val="28"/>
        </w:rPr>
        <w:t>–</w:t>
      </w: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CE73ED" w:rsidRPr="003578BA">
        <w:rPr>
          <w:rFonts w:ascii="TH SarabunPSK" w:hAnsi="TH SarabunPSK" w:cs="TH SarabunPSK" w:hint="cs"/>
          <w:b/>
          <w:bCs/>
          <w:sz w:val="28"/>
          <w:szCs w:val="28"/>
        </w:rPr>
        <w:t>White-box testing</w:t>
      </w:r>
    </w:p>
    <w:p w14:paraId="2A2214DD" w14:textId="5D6A4E45" w:rsidR="00855982" w:rsidRPr="003578BA" w:rsidRDefault="004562DF" w:rsidP="00855982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วัตถุประสงค์การเรียนรู้</w:t>
      </w:r>
    </w:p>
    <w:p w14:paraId="3F99237F" w14:textId="5100B5B1" w:rsidR="00AC1F90" w:rsidRPr="003578BA" w:rsidRDefault="005E2E2A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ผู้เรียนสามารถ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ออกแบบการทดสอบแบบ </w:t>
      </w:r>
      <w:r w:rsidR="00AC1F9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White-box testing 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FF76180" w14:textId="5989D822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ผู้เรียนสามารถวิเคราะห์ปัญหาด้วย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B552DA1" w14:textId="4263BC79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5B8510C6" w14:textId="7AA601DC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Block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3BA006D1" w14:textId="69DB1CD3" w:rsidR="00C50091" w:rsidRPr="003578BA" w:rsidRDefault="00AC1F90" w:rsidP="005E2E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1FF36F77" w14:textId="334E2A9D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5FFE2AF" w14:textId="679165B3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and 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8B38770" w14:textId="0145996F" w:rsidR="0083666C" w:rsidRPr="003578BA" w:rsidRDefault="0083666C" w:rsidP="0083666C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โจทย์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: </w:t>
      </w:r>
      <w:r w:rsidR="00B66326" w:rsidRPr="003578BA">
        <w:rPr>
          <w:rFonts w:ascii="TH SarabunPSK" w:hAnsi="TH SarabunPSK" w:cs="TH SarabunPSK" w:hint="cs"/>
          <w:sz w:val="28"/>
          <w:szCs w:val="28"/>
          <w:lang w:bidi="th-TH"/>
        </w:rPr>
        <w:t>Clump counts</w:t>
      </w:r>
    </w:p>
    <w:p w14:paraId="76606221" w14:textId="66938350" w:rsidR="00437500" w:rsidRPr="003578BA" w:rsidRDefault="00F95337" w:rsidP="00E94955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Clump counts </w:t>
      </w:r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hyperlink r:id="rId11" w:history="1">
        <w:r w:rsidR="00223AA2" w:rsidRPr="003578BA">
          <w:rPr>
            <w:rStyle w:val="Hyperlink"/>
            <w:rFonts w:ascii="TH SarabunPSK" w:hAnsi="TH SarabunPSK" w:cs="TH SarabunPSK" w:hint="cs"/>
            <w:sz w:val="28"/>
            <w:szCs w:val="28"/>
            <w:lang w:bidi="th-TH"/>
          </w:rPr>
          <w:t>https://codingbat.com/prob/p193817</w:t>
        </w:r>
      </w:hyperlink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เป็นโปรแกรมที่ใช้ในการนับการเกาะ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กลุ่มกันของข้อมูลภายใน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โดยการเกาะกลุ่มกันจะนับสมาชิกใน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ที่อยู่ติดกันและมีค่าเดียวกันตั้งแต่สองตัวขึ้นไปเป็นหนึ่งกลุ่ม เช่น </w:t>
      </w:r>
    </w:p>
    <w:p w14:paraId="6E3B949E" w14:textId="77777777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[1,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2, 2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3,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4, 4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 </w:t>
      </w:r>
    </w:p>
    <w:p w14:paraId="0F4E8E69" w14:textId="7EC15C05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2,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</w:t>
      </w:r>
    </w:p>
    <w:p w14:paraId="529A52BE" w14:textId="0311D2FA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1, 1, 1, 1, 1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1</w:t>
      </w:r>
    </w:p>
    <w:p w14:paraId="5D32D214" w14:textId="77777777" w:rsidR="00602A2E" w:rsidRPr="003578BA" w:rsidRDefault="00602A2E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lang w:bidi="th-TH"/>
        </w:rPr>
      </w:pPr>
    </w:p>
    <w:p w14:paraId="733A47BC" w14:textId="7F1E6335" w:rsidR="00602A2E" w:rsidRPr="003578BA" w:rsidRDefault="00617C44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cs/>
          <w:lang w:bidi="th-TH"/>
        </w:rPr>
      </w:pPr>
      <w:r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>ซอร์ส</w:t>
      </w:r>
      <w:r w:rsidR="00602A2E"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โค้ดที่เขียนขึ้นเพื่อนับจำนวนกลุ่มของข้อมูลที่เกาะอยู่ด้วยกันอยู่ที่ </w:t>
      </w:r>
      <w:r w:rsidR="00EF737B">
        <w:fldChar w:fldCharType="begin"/>
      </w:r>
      <w:r w:rsidR="00EF737B">
        <w:instrText xml:space="preserve"> HYPERLINK "https://github.com/ChitsuthaCSKKU/SQA/tree/2025/Assignment/Lab7" </w:instrText>
      </w:r>
      <w:r w:rsidR="00EF737B">
        <w:fldChar w:fldCharType="separate"/>
      </w:r>
      <w:r w:rsidR="00B43F10" w:rsidRPr="005F6E5D">
        <w:rPr>
          <w:rStyle w:val="Hyperlink"/>
          <w:rFonts w:ascii="TH SarabunPSK" w:hAnsi="TH SarabunPSK" w:cs="TH SarabunPSK"/>
          <w:sz w:val="28"/>
          <w:szCs w:val="28"/>
        </w:rPr>
        <w:t>https://github.com/ChitsuthaCSKKU/SQA/tree/2025/Assignment/Lab7</w:t>
      </w:r>
      <w:r w:rsidR="00EF737B">
        <w:rPr>
          <w:rStyle w:val="Hyperlink"/>
          <w:rFonts w:ascii="TH SarabunPSK" w:hAnsi="TH SarabunPSK" w:cs="TH SarabunPSK"/>
          <w:sz w:val="28"/>
          <w:szCs w:val="28"/>
        </w:rPr>
        <w:fldChar w:fldCharType="end"/>
      </w:r>
      <w:r w:rsidR="00B43F10">
        <w:rPr>
          <w:rFonts w:ascii="TH SarabunPSK" w:hAnsi="TH SarabunPSK" w:cs="TH SarabunPSK"/>
          <w:sz w:val="28"/>
          <w:szCs w:val="28"/>
        </w:rPr>
        <w:t xml:space="preserve"> </w:t>
      </w:r>
      <w:r w:rsidR="00B06777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โดยที่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ที่ใช้ในการสนับสนุนการนับกลุ่มของข้อมูล</w:t>
      </w:r>
      <w:r w:rsidR="006A28A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A28AC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(Clump)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ทำให้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ที่จะต้องไม่มีค่าเป็น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Null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และมีความยาวมากกว่า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7551E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เสมอ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หาก</w:t>
      </w:r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proofErr w:type="spellStart"/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ไม่เป็นไปตามเงื่อนไขที่กำหนดนี้ โปรแกรมจะ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ค่า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แทน</w:t>
      </w:r>
      <w:r w:rsidR="0083567F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 </w:t>
      </w:r>
      <w:r w:rsidR="0083567F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จำนวนกลุ่มของข้อมูล</w:t>
      </w:r>
    </w:p>
    <w:p w14:paraId="4AD086E7" w14:textId="38C15386" w:rsidR="005D077B" w:rsidRPr="003578BA" w:rsidRDefault="005D077B" w:rsidP="005D077B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83666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7.1 </w:t>
      </w:r>
      <w:r w:rsidR="0083666C" w:rsidRPr="003578BA">
        <w:rPr>
          <w:rFonts w:ascii="TH SarabunPSK" w:hAnsi="TH SarabunPSK" w:cs="TH SarabunPSK" w:hint="cs"/>
          <w:sz w:val="28"/>
          <w:szCs w:val="28"/>
          <w:lang w:bidi="th-TH"/>
        </w:rPr>
        <w:t>Control flow graph</w:t>
      </w:r>
    </w:p>
    <w:p w14:paraId="24A2E75A" w14:textId="7DA3C555" w:rsidR="005D077B" w:rsidRPr="003578BA" w:rsidRDefault="003B56E1" w:rsidP="003B56E1">
      <w:p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จากโจทย์และ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Source code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ที่กำหนดให้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Count</w:t>
      </w:r>
      <w:r w:rsidR="007F24D6">
        <w:rPr>
          <w:rFonts w:ascii="TH SarabunPSK" w:hAnsi="TH SarabunPSK" w:cs="TH SarabunPSK"/>
          <w:sz w:val="28"/>
          <w:szCs w:val="28"/>
          <w:lang w:bidi="th-TH"/>
        </w:rPr>
        <w:t>Word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Clump</w:t>
      </w:r>
      <w:r w:rsidR="00F03F82">
        <w:rPr>
          <w:rFonts w:ascii="TH SarabunPSK" w:hAnsi="TH SarabunPSK" w:cs="TH SarabunPSK"/>
          <w:sz w:val="28"/>
          <w:szCs w:val="28"/>
          <w:lang w:bidi="th-TH"/>
        </w:rPr>
        <w:t>s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.java)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ให้เขียน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15B8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จากนั้นให้ระบุ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ทั้งหมดที่พบใน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CFG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ให้ครบถ้วน</w:t>
      </w:r>
    </w:p>
    <w:p w14:paraId="6FC392DE" w14:textId="39C68B39" w:rsidR="008B5151" w:rsidRPr="003578BA" w:rsidRDefault="000E4285" w:rsidP="00EE7FF6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3D4BFF07" w14:textId="13835C50" w:rsidR="00FB1138" w:rsidRPr="003578BA" w:rsidRDefault="00FB1138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1793125" w14:textId="3DEA1786" w:rsidR="002D6A6D" w:rsidRPr="003578BA" w:rsidRDefault="00AD245C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eastAsia="en-US" w:bidi="th-TH"/>
        </w:rPr>
        <w:lastRenderedPageBreak/>
        <w:drawing>
          <wp:anchor distT="0" distB="0" distL="114300" distR="114300" simplePos="0" relativeHeight="251658240" behindDoc="0" locked="0" layoutInCell="1" allowOverlap="1" wp14:anchorId="132BB54D" wp14:editId="5583C9F1">
            <wp:simplePos x="0" y="0"/>
            <wp:positionH relativeFrom="column">
              <wp:posOffset>1028700</wp:posOffset>
            </wp:positionH>
            <wp:positionV relativeFrom="paragraph">
              <wp:posOffset>1905</wp:posOffset>
            </wp:positionV>
            <wp:extent cx="4101594" cy="6181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94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79729" w14:textId="748EC20E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3B77BD6" w14:textId="5116982F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AD91BF0" w14:textId="2611B05D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FA7A21A" w14:textId="775BA804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09289D4" w14:textId="20BE7C0F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6AA1075" w14:textId="05463D83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2B2785E" w14:textId="43C0ADAD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1D3A5AE" w14:textId="3F87EA43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C32F550" w14:textId="29F9EA43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39CCAE7" w14:textId="6120F375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828ACF0" w14:textId="5B7F606E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0A355B8" w14:textId="551C540D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AD15941" w14:textId="0C59E6FC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FFF1940" w14:textId="2878A5EF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7829B11" w14:textId="28839B77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BEFF839" w14:textId="77777777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C4CD936" w14:textId="77777777" w:rsidR="005B38F0" w:rsidRPr="003578BA" w:rsidRDefault="005B38F0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B359C1F" w14:textId="77777777" w:rsidR="005B38F0" w:rsidRPr="003578BA" w:rsidRDefault="005B38F0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4A4CF6F" w14:textId="439679C0" w:rsidR="000E4285" w:rsidRPr="00771950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lang w:bidi="th-TH"/>
        </w:rPr>
        <w:t>Branch:</w:t>
      </w:r>
      <w:r w:rsidR="0077195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1-</w:t>
      </w:r>
      <w:r w:rsidR="00771950">
        <w:rPr>
          <w:rFonts w:ascii="TH SarabunPSK" w:hAnsi="TH SarabunPSK" w:cs="TH SarabunPSK"/>
          <w:sz w:val="28"/>
          <w:szCs w:val="28"/>
          <w:lang w:bidi="th-TH"/>
        </w:rPr>
        <w:t>&gt;2, 1-&gt;3, 3-&gt;2, 3-&gt;4, 6-&gt;7, 6-&gt;8, 8-&gt;9, 8-&gt;11, 9-&gt;10, 9-&gt;11, 11-&gt;12, 11-&gt;13</w:t>
      </w:r>
    </w:p>
    <w:p w14:paraId="61B6A3D9" w14:textId="77777777" w:rsidR="000E4285" w:rsidRPr="003578BA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9AAAA65" w14:textId="77777777" w:rsidR="009B6579" w:rsidRPr="003578BA" w:rsidRDefault="009B6579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A2682B4" w14:textId="77777777" w:rsidR="009B6579" w:rsidRPr="003578BA" w:rsidRDefault="009B6579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6B8A375" w14:textId="270FCA1C" w:rsidR="000E4285" w:rsidRPr="00771950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lang w:bidi="th-TH"/>
        </w:rPr>
        <w:lastRenderedPageBreak/>
        <w:t>Condition:</w:t>
      </w:r>
      <w:r w:rsidR="00771950">
        <w:rPr>
          <w:rFonts w:ascii="TH SarabunPSK" w:hAnsi="TH SarabunPSK" w:cs="TH SarabunPSK"/>
          <w:sz w:val="28"/>
          <w:szCs w:val="28"/>
          <w:lang w:bidi="th-TH"/>
        </w:rPr>
        <w:t xml:space="preserve"> 1, 3, 6, 8, 9, 11</w:t>
      </w:r>
    </w:p>
    <w:p w14:paraId="6463A15C" w14:textId="77777777" w:rsidR="000E4285" w:rsidRPr="003578BA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79F912F" w14:textId="77777777" w:rsidR="00ED0B4E" w:rsidRPr="003578BA" w:rsidRDefault="00ED0B4E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D4A1EAE" w14:textId="77777777" w:rsidR="00ED0B4E" w:rsidRPr="003578BA" w:rsidRDefault="00ED0B4E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42D3A6E" w14:textId="1B1C6473" w:rsidR="00ED0B4E" w:rsidRPr="003578BA" w:rsidRDefault="00ED0B4E" w:rsidP="00ED0B4E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7.2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Line Coverage</w:t>
      </w:r>
    </w:p>
    <w:p w14:paraId="462763E7" w14:textId="134DBFF8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A0363F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="009354D4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coverage = 100%</w:t>
      </w:r>
    </w:p>
    <w:p w14:paraId="70307BDE" w14:textId="6BBBE58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9354D4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บรรทัด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0F0CE385" w14:textId="22B5674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ED567B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E317B47" w14:textId="77777777" w:rsidR="00F061BE" w:rsidRPr="003578BA" w:rsidRDefault="00F061BE" w:rsidP="00F061BE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F061BE" w:rsidRPr="003578BA" w14:paraId="1B336B16" w14:textId="77777777" w:rsidTr="00E1525E">
        <w:tc>
          <w:tcPr>
            <w:tcW w:w="1435" w:type="dxa"/>
          </w:tcPr>
          <w:p w14:paraId="2B532FB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3159EF39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623B2796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126A831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F061BE" w:rsidRPr="003578BA" w14:paraId="18CE0A6D" w14:textId="77777777" w:rsidTr="00E1525E">
        <w:tc>
          <w:tcPr>
            <w:tcW w:w="1435" w:type="dxa"/>
          </w:tcPr>
          <w:p w14:paraId="1E9FF626" w14:textId="04191A58" w:rsidR="00F061BE" w:rsidRPr="003578BA" w:rsidRDefault="00DD27CB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2104" w:type="dxa"/>
          </w:tcPr>
          <w:p w14:paraId="79B2CA65" w14:textId="5860E575" w:rsidR="00F061BE" w:rsidRPr="003578BA" w:rsidRDefault="00DD27CB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2396" w:type="dxa"/>
          </w:tcPr>
          <w:p w14:paraId="5B0B868A" w14:textId="1866787F" w:rsidR="00F061BE" w:rsidRPr="003578BA" w:rsidRDefault="00DD27CB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6CE7EF23" w14:textId="4BAB5D49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  <w:r w:rsidR="00DD27CB">
              <w:rPr>
                <w:rFonts w:ascii="TH SarabunPSK" w:hAnsi="TH SarabunPSK" w:cs="TH SarabunPSK"/>
                <w:sz w:val="28"/>
                <w:szCs w:val="28"/>
                <w:lang w:bidi="th-TH"/>
              </w:rPr>
              <w:t>6, 7</w:t>
            </w:r>
          </w:p>
        </w:tc>
      </w:tr>
      <w:tr w:rsidR="00F061BE" w:rsidRPr="003578BA" w14:paraId="4DE3EBBB" w14:textId="77777777" w:rsidTr="00E1525E">
        <w:tc>
          <w:tcPr>
            <w:tcW w:w="1435" w:type="dxa"/>
          </w:tcPr>
          <w:p w14:paraId="3372C30D" w14:textId="0C458726" w:rsidR="00F061BE" w:rsidRPr="003578BA" w:rsidRDefault="00DD27CB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TC02</w:t>
            </w:r>
          </w:p>
        </w:tc>
        <w:tc>
          <w:tcPr>
            <w:tcW w:w="2104" w:type="dxa"/>
          </w:tcPr>
          <w:p w14:paraId="54B1A030" w14:textId="10BB6317" w:rsidR="00F061BE" w:rsidRPr="003578BA" w:rsidRDefault="00DD27CB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1,1,3,3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]</w:t>
            </w:r>
          </w:p>
        </w:tc>
        <w:tc>
          <w:tcPr>
            <w:tcW w:w="2396" w:type="dxa"/>
          </w:tcPr>
          <w:p w14:paraId="3D5B42CE" w14:textId="0F2E07B5" w:rsidR="00F061BE" w:rsidRPr="003578BA" w:rsidRDefault="0034444C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3415" w:type="dxa"/>
          </w:tcPr>
          <w:p w14:paraId="40B3D44A" w14:textId="3C1B2CEF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6, </w:t>
            </w:r>
            <w:r w:rsidR="00DD27CB">
              <w:rPr>
                <w:rFonts w:ascii="TH SarabunPSK" w:hAnsi="TH SarabunPSK" w:cs="TH SarabunPSK"/>
                <w:sz w:val="28"/>
                <w:szCs w:val="28"/>
                <w:lang w:bidi="th-TH"/>
              </w:rPr>
              <w:t>10, 11, 12, 14, 15</w:t>
            </w:r>
            <w:r w:rsidR="00BA32E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16, </w:t>
            </w:r>
            <w:r w:rsidR="00DD27CB">
              <w:rPr>
                <w:rFonts w:ascii="TH SarabunPSK" w:hAnsi="TH SarabunPSK" w:cs="TH SarabunPSK"/>
                <w:sz w:val="28"/>
                <w:szCs w:val="28"/>
                <w:lang w:bidi="th-TH"/>
              </w:rPr>
              <w:t>17</w:t>
            </w:r>
            <w:r w:rsidR="00BA32E8">
              <w:rPr>
                <w:rFonts w:ascii="TH SarabunPSK" w:hAnsi="TH SarabunPSK" w:cs="TH SarabunPSK"/>
                <w:sz w:val="28"/>
                <w:szCs w:val="28"/>
                <w:lang w:bidi="th-TH"/>
              </w:rPr>
              <w:t>, 20, 21, 22, 25</w:t>
            </w:r>
          </w:p>
        </w:tc>
      </w:tr>
      <w:tr w:rsidR="00F061BE" w:rsidRPr="003578BA" w14:paraId="5C4F2BC7" w14:textId="77777777" w:rsidTr="00E1525E">
        <w:tc>
          <w:tcPr>
            <w:tcW w:w="1435" w:type="dxa"/>
          </w:tcPr>
          <w:p w14:paraId="3BD73E66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4B81A43F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4786F2E2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3FEC0380" w14:textId="0E4570C4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</w:p>
        </w:tc>
      </w:tr>
      <w:tr w:rsidR="00F061BE" w:rsidRPr="003578BA" w14:paraId="21C5BD63" w14:textId="77777777" w:rsidTr="00E1525E">
        <w:tc>
          <w:tcPr>
            <w:tcW w:w="1435" w:type="dxa"/>
          </w:tcPr>
          <w:p w14:paraId="60952C8F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55DB5518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5A5C702E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27487538" w14:textId="39FF42DA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</w:p>
        </w:tc>
      </w:tr>
    </w:tbl>
    <w:p w14:paraId="63398EDA" w14:textId="77777777" w:rsidR="0064040F" w:rsidRPr="003578BA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22A3290" w14:textId="743ED588" w:rsidR="0064040F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= </w:t>
      </w:r>
      <m:oMath>
        <m:d>
          <m:dPr>
            <m:ctrl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</m:ctrlPr>
          </m:dPr>
          <m:e>
            <m:f>
              <m:fPr>
                <m:ctrlPr>
                  <w:rPr>
                    <w:rFonts w:ascii="Cambria Math" w:hAnsi="Cambria Math" w:cs="TH SarabunPSK" w:hint="cs"/>
                    <w:i/>
                    <w:sz w:val="28"/>
                    <w:szCs w:val="28"/>
                    <w:lang w:bidi="th-TH"/>
                  </w:rPr>
                </m:ctrlPr>
              </m:fPr>
              <m:num>
                <m:r>
                  <w:rPr>
                    <w:rFonts w:ascii="Cambria Math" w:hAnsi="Cambria Math" w:cs="TH SarabunPSK" w:hint="cs"/>
                    <w:sz w:val="28"/>
                    <w:szCs w:val="28"/>
                    <w:lang w:bidi="th-TH"/>
                  </w:rPr>
                  <m:t>Number of executed lines</m:t>
                </m:r>
              </m:num>
              <m:den>
                <m:r>
                  <w:rPr>
                    <w:rFonts w:ascii="Cambria Math" w:hAnsi="Cambria Math" w:cs="TH SarabunPSK" w:hint="cs"/>
                    <w:sz w:val="28"/>
                    <w:szCs w:val="28"/>
                    <w:lang w:bidi="th-TH"/>
                  </w:rPr>
                  <m:t>Total numberof lines</m:t>
                </m:r>
              </m:den>
            </m:f>
          </m:e>
        </m:d>
        <m:r>
          <w:rPr>
            <w:rFonts w:ascii="Cambria Math" w:hAnsi="Cambria Math" w:cs="TH SarabunPSK" w:hint="cs"/>
            <w:sz w:val="28"/>
            <w:szCs w:val="28"/>
            <w:lang w:bidi="th-TH"/>
          </w:rPr>
          <m:t>x 100</m:t>
        </m:r>
      </m:oMath>
      <w:r w:rsidR="00BA32E8">
        <w:rPr>
          <w:rFonts w:ascii="TH SarabunPSK" w:hAnsi="TH SarabunPSK" w:cs="TH SarabunPSK"/>
          <w:sz w:val="28"/>
          <w:szCs w:val="28"/>
          <w:lang w:bidi="th-TH"/>
        </w:rPr>
        <w:t xml:space="preserve"> = </w:t>
      </w:r>
      <m:oMath>
        <m:d>
          <m:dPr>
            <m:ctrl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</m:ctrlPr>
          </m:dPr>
          <m:e>
            <m:f>
              <m:fPr>
                <m:ctrlPr>
                  <w:rPr>
                    <w:rFonts w:ascii="Cambria Math" w:hAnsi="Cambria Math" w:cs="TH SarabunPSK" w:hint="cs"/>
                    <w:i/>
                    <w:sz w:val="28"/>
                    <w:szCs w:val="28"/>
                    <w:lang w:bidi="th-TH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13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13</m:t>
                </m:r>
              </m:den>
            </m:f>
          </m:e>
        </m:d>
        <m:r>
          <w:rPr>
            <w:rFonts w:ascii="Cambria Math" w:hAnsi="Cambria Math" w:cs="TH SarabunPSK" w:hint="cs"/>
            <w:sz w:val="28"/>
            <w:szCs w:val="28"/>
            <w:lang w:bidi="th-TH"/>
          </w:rPr>
          <m:t>x 100</m:t>
        </m:r>
      </m:oMath>
    </w:p>
    <w:p w14:paraId="2992AF21" w14:textId="73D2A5C4" w:rsidR="0034444C" w:rsidRPr="00BA32E8" w:rsidRDefault="0034444C" w:rsidP="0064040F">
      <w:pPr>
        <w:rPr>
          <w:rFonts w:ascii="TH SarabunPSK" w:hAnsi="TH SarabunPSK" w:cs="TH SarabunPSK" w:hint="cs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 100%</w:t>
      </w:r>
    </w:p>
    <w:p w14:paraId="55FCEDBF" w14:textId="77777777" w:rsidR="0064040F" w:rsidRPr="003578BA" w:rsidRDefault="0064040F" w:rsidP="009B6579">
      <w:pPr>
        <w:pStyle w:val="Heading1"/>
        <w:rPr>
          <w:rFonts w:ascii="TH SarabunPSK" w:hAnsi="TH SarabunPSK" w:cs="TH SarabunPSK"/>
          <w:sz w:val="28"/>
          <w:szCs w:val="28"/>
          <w:lang w:bidi="th-TH"/>
        </w:rPr>
      </w:pPr>
    </w:p>
    <w:p w14:paraId="32874F16" w14:textId="2A5690C7" w:rsidR="009B6579" w:rsidRPr="003578BA" w:rsidRDefault="009B6579" w:rsidP="009B6579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7.3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Block Coverage</w:t>
      </w:r>
    </w:p>
    <w:p w14:paraId="0BF1D7A3" w14:textId="2C26AA5A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8F3FCB" w:rsidRPr="003578BA">
        <w:rPr>
          <w:rFonts w:ascii="TH SarabunPSK" w:hAnsi="TH SarabunPSK" w:cs="TH SarabunPSK" w:hint="cs"/>
          <w:sz w:val="28"/>
          <w:szCs w:val="28"/>
          <w:lang w:bidi="th-TH"/>
        </w:rPr>
        <w:t>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57EA371E" w14:textId="52378C97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>เขียนกรณีทดสอบที่ได้ พร้อมระบุ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4F516EDC" w14:textId="1DDE0ADF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แสดงวิธีการคำนวณค่า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134311D" w14:textId="77777777" w:rsidR="008C1C83" w:rsidRPr="003578BA" w:rsidRDefault="008C1C83" w:rsidP="008C1C8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8C1C83" w:rsidRPr="003578BA" w14:paraId="35E8127D" w14:textId="77777777" w:rsidTr="00E1525E">
        <w:tc>
          <w:tcPr>
            <w:tcW w:w="1435" w:type="dxa"/>
          </w:tcPr>
          <w:p w14:paraId="5A4CF8EE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55F6A2AB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1CB5CA6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21AE470A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8C1C83" w:rsidRPr="003578BA" w14:paraId="636DDB7A" w14:textId="77777777" w:rsidTr="00E1525E">
        <w:tc>
          <w:tcPr>
            <w:tcW w:w="1435" w:type="dxa"/>
          </w:tcPr>
          <w:p w14:paraId="231A26AB" w14:textId="4C701987" w:rsidR="008C1C83" w:rsidRPr="003578BA" w:rsidRDefault="000121B6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03</w:t>
            </w:r>
          </w:p>
        </w:tc>
        <w:tc>
          <w:tcPr>
            <w:tcW w:w="2104" w:type="dxa"/>
          </w:tcPr>
          <w:p w14:paraId="3D4A3F1E" w14:textId="1C38BC9F" w:rsidR="008C1C83" w:rsidRPr="003578BA" w:rsidRDefault="0034444C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2396" w:type="dxa"/>
          </w:tcPr>
          <w:p w14:paraId="6464494C" w14:textId="3626F0A6" w:rsidR="008C1C83" w:rsidRPr="003578BA" w:rsidRDefault="0034444C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765CDBEC" w14:textId="121D4F2B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Block: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1, 2</w:t>
            </w:r>
          </w:p>
        </w:tc>
      </w:tr>
      <w:tr w:rsidR="008C1C83" w:rsidRPr="003578BA" w14:paraId="476F58BB" w14:textId="77777777" w:rsidTr="00E1525E">
        <w:tc>
          <w:tcPr>
            <w:tcW w:w="1435" w:type="dxa"/>
          </w:tcPr>
          <w:p w14:paraId="0889C325" w14:textId="50FE01B8" w:rsidR="008C1C83" w:rsidRPr="003578BA" w:rsidRDefault="000121B6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04</w:t>
            </w:r>
          </w:p>
        </w:tc>
        <w:tc>
          <w:tcPr>
            <w:tcW w:w="2104" w:type="dxa"/>
          </w:tcPr>
          <w:p w14:paraId="28102488" w14:textId="3C7AB844" w:rsidR="008C1C83" w:rsidRPr="003578BA" w:rsidRDefault="0034444C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[]</w:t>
            </w:r>
          </w:p>
        </w:tc>
        <w:tc>
          <w:tcPr>
            <w:tcW w:w="2396" w:type="dxa"/>
          </w:tcPr>
          <w:p w14:paraId="0E5630D4" w14:textId="00BD0F68" w:rsidR="008C1C83" w:rsidRPr="003578BA" w:rsidRDefault="0034444C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1B9BEA11" w14:textId="382B1866" w:rsidR="008C1C83" w:rsidRPr="003578BA" w:rsidRDefault="00D65764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</w:t>
            </w:r>
            <w:r w:rsidR="008C1C83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: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1, 3, 2</w:t>
            </w:r>
          </w:p>
        </w:tc>
      </w:tr>
      <w:tr w:rsidR="0034444C" w:rsidRPr="003578BA" w14:paraId="551CDFCB" w14:textId="77777777" w:rsidTr="00E1525E">
        <w:tc>
          <w:tcPr>
            <w:tcW w:w="1435" w:type="dxa"/>
          </w:tcPr>
          <w:p w14:paraId="15ABCD83" w14:textId="45EA9863" w:rsidR="0034444C" w:rsidRPr="003578BA" w:rsidRDefault="000121B6" w:rsidP="0034444C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05</w:t>
            </w:r>
          </w:p>
        </w:tc>
        <w:tc>
          <w:tcPr>
            <w:tcW w:w="2104" w:type="dxa"/>
          </w:tcPr>
          <w:p w14:paraId="7AF7CA51" w14:textId="7C970BA3" w:rsidR="0034444C" w:rsidRPr="003578BA" w:rsidRDefault="0034444C" w:rsidP="0034444C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1,1,3,3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]</w:t>
            </w:r>
          </w:p>
        </w:tc>
        <w:tc>
          <w:tcPr>
            <w:tcW w:w="2396" w:type="dxa"/>
          </w:tcPr>
          <w:p w14:paraId="0F197A51" w14:textId="336E8301" w:rsidR="0034444C" w:rsidRPr="003578BA" w:rsidRDefault="0034444C" w:rsidP="0034444C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3415" w:type="dxa"/>
          </w:tcPr>
          <w:p w14:paraId="5F7636B0" w14:textId="7151B86E" w:rsidR="0034444C" w:rsidRPr="003578BA" w:rsidRDefault="0034444C" w:rsidP="0034444C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1, 3, 4, 5, 6, 8, 9, 10, 11, 13, 12, 7</w:t>
            </w:r>
          </w:p>
        </w:tc>
      </w:tr>
      <w:tr w:rsidR="0034444C" w:rsidRPr="003578BA" w14:paraId="4A88B318" w14:textId="77777777" w:rsidTr="00E1525E">
        <w:tc>
          <w:tcPr>
            <w:tcW w:w="1435" w:type="dxa"/>
          </w:tcPr>
          <w:p w14:paraId="4FC25120" w14:textId="77777777" w:rsidR="0034444C" w:rsidRPr="003578BA" w:rsidRDefault="0034444C" w:rsidP="0034444C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6CAF256B" w14:textId="77777777" w:rsidR="0034444C" w:rsidRPr="003578BA" w:rsidRDefault="0034444C" w:rsidP="0034444C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163B7030" w14:textId="77777777" w:rsidR="0034444C" w:rsidRPr="003578BA" w:rsidRDefault="0034444C" w:rsidP="0034444C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14B8DB9" w14:textId="4AB59240" w:rsidR="0034444C" w:rsidRPr="003578BA" w:rsidRDefault="0034444C" w:rsidP="0034444C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Block:</w:t>
            </w:r>
          </w:p>
        </w:tc>
      </w:tr>
    </w:tbl>
    <w:p w14:paraId="6F051F1B" w14:textId="77777777" w:rsidR="009B6579" w:rsidRPr="003578BA" w:rsidRDefault="009B6579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F014DAF" w14:textId="53C53DF6" w:rsidR="0034444C" w:rsidRDefault="0064040F" w:rsidP="0034444C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Block coverage = </w:t>
      </w:r>
      <m:oMath>
        <m:d>
          <m:dPr>
            <m:ctrl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</m:ctrlPr>
          </m:dPr>
          <m:e>
            <m:f>
              <m:fPr>
                <m:ctrlPr>
                  <w:rPr>
                    <w:rFonts w:ascii="Cambria Math" w:hAnsi="Cambria Math" w:cs="TH SarabunPSK" w:hint="cs"/>
                    <w:i/>
                    <w:sz w:val="28"/>
                    <w:szCs w:val="28"/>
                    <w:lang w:bidi="th-TH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blocks covered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Total no. of blocks</m:t>
                </m:r>
              </m:den>
            </m:f>
          </m:e>
        </m:d>
        <m:r>
          <w:rPr>
            <w:rFonts w:ascii="Cambria Math" w:hAnsi="Cambria Math" w:cs="TH SarabunPSK" w:hint="cs"/>
            <w:sz w:val="28"/>
            <w:szCs w:val="28"/>
            <w:lang w:bidi="th-TH"/>
          </w:rPr>
          <m:t>x 100</m:t>
        </m:r>
      </m:oMath>
      <w:r w:rsidR="0034444C">
        <w:rPr>
          <w:rFonts w:ascii="TH SarabunPSK" w:hAnsi="TH SarabunPSK" w:cs="TH SarabunPSK"/>
          <w:sz w:val="28"/>
          <w:szCs w:val="28"/>
          <w:lang w:bidi="th-TH"/>
        </w:rPr>
        <w:t xml:space="preserve"> = </w:t>
      </w:r>
      <m:oMath>
        <m:d>
          <m:dPr>
            <m:ctrl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</m:ctrlPr>
          </m:dPr>
          <m:e>
            <m:f>
              <m:fPr>
                <m:ctrlPr>
                  <w:rPr>
                    <w:rFonts w:ascii="Cambria Math" w:hAnsi="Cambria Math" w:cs="TH SarabunPSK" w:hint="cs"/>
                    <w:i/>
                    <w:sz w:val="28"/>
                    <w:szCs w:val="28"/>
                    <w:lang w:bidi="th-TH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13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13</m:t>
                </m:r>
              </m:den>
            </m:f>
          </m:e>
        </m:d>
        <m:r>
          <w:rPr>
            <w:rFonts w:ascii="Cambria Math" w:hAnsi="Cambria Math" w:cs="TH SarabunPSK" w:hint="cs"/>
            <w:sz w:val="28"/>
            <w:szCs w:val="28"/>
            <w:lang w:bidi="th-TH"/>
          </w:rPr>
          <m:t>x 100</m:t>
        </m:r>
      </m:oMath>
    </w:p>
    <w:p w14:paraId="50E6E274" w14:textId="24A3BAAE" w:rsidR="0034444C" w:rsidRDefault="0034444C" w:rsidP="0034444C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 100%</w:t>
      </w:r>
    </w:p>
    <w:p w14:paraId="07CA1996" w14:textId="4CA9FF77" w:rsidR="0064040F" w:rsidRPr="003578BA" w:rsidRDefault="0064040F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85C843F" w14:textId="03858BFC" w:rsidR="004E7830" w:rsidRPr="003578BA" w:rsidRDefault="004E7830" w:rsidP="004E783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091A92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3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204A4D90" w14:textId="7834C057" w:rsidR="004E7830" w:rsidRPr="003578BA" w:rsidRDefault="004E7830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7C5D62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7C5D6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="00201747"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Branch coverage = 100%</w:t>
      </w:r>
    </w:p>
    <w:p w14:paraId="71EA46BD" w14:textId="77777777" w:rsidR="00F61EC3" w:rsidRPr="003578BA" w:rsidRDefault="009C57B5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="00EC26F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>Branch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ที่ถูกตรวจสอบ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ทั้งหมด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</w:p>
    <w:p w14:paraId="524E3FF1" w14:textId="7B0095E0" w:rsidR="00F61EC3" w:rsidRPr="003578BA" w:rsidRDefault="004436BB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คำนวณค่า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5D8E5DA2" w14:textId="43A8A451" w:rsidR="004E7830" w:rsidRPr="003578BA" w:rsidRDefault="004E7830" w:rsidP="00F61EC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6F3FC8" w:rsidRPr="003578BA" w14:paraId="131AC115" w14:textId="77777777" w:rsidTr="00B92356">
        <w:tc>
          <w:tcPr>
            <w:tcW w:w="1435" w:type="dxa"/>
          </w:tcPr>
          <w:p w14:paraId="42D958B3" w14:textId="707D7319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272C9DE6" w14:textId="3668C74C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5B25658" w14:textId="2372192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55A76D59" w14:textId="3749F2E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6F3FC8" w:rsidRPr="003578BA" w14:paraId="15A848D9" w14:textId="77777777" w:rsidTr="00B92356">
        <w:tc>
          <w:tcPr>
            <w:tcW w:w="1435" w:type="dxa"/>
          </w:tcPr>
          <w:p w14:paraId="046DFCA1" w14:textId="0A8220C2" w:rsidR="006F3FC8" w:rsidRPr="003578BA" w:rsidRDefault="000121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06</w:t>
            </w:r>
          </w:p>
        </w:tc>
        <w:tc>
          <w:tcPr>
            <w:tcW w:w="2104" w:type="dxa"/>
          </w:tcPr>
          <w:p w14:paraId="0A81503C" w14:textId="3D6259BC" w:rsidR="006F3FC8" w:rsidRPr="003578BA" w:rsidRDefault="0034444C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2396" w:type="dxa"/>
          </w:tcPr>
          <w:p w14:paraId="1DEFB390" w14:textId="3BBC7709" w:rsidR="006F3FC8" w:rsidRPr="003578BA" w:rsidRDefault="0034444C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7E435E3D" w14:textId="11A4A048" w:rsidR="006F3FC8" w:rsidRPr="003578BA" w:rsidRDefault="004C79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1 -&gt; 2</w:t>
            </w:r>
          </w:p>
          <w:p w14:paraId="0FC863C5" w14:textId="664F5B7A" w:rsidR="004C79B6" w:rsidRPr="003578BA" w:rsidRDefault="004C79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1 -&gt; 2</w:t>
            </w:r>
          </w:p>
        </w:tc>
      </w:tr>
      <w:tr w:rsidR="006F3FC8" w:rsidRPr="003578BA" w14:paraId="7C0B0537" w14:textId="77777777" w:rsidTr="00B92356">
        <w:tc>
          <w:tcPr>
            <w:tcW w:w="1435" w:type="dxa"/>
          </w:tcPr>
          <w:p w14:paraId="73FF5CDC" w14:textId="07B70C24" w:rsidR="006F3FC8" w:rsidRPr="003578BA" w:rsidRDefault="000121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07</w:t>
            </w:r>
          </w:p>
        </w:tc>
        <w:tc>
          <w:tcPr>
            <w:tcW w:w="2104" w:type="dxa"/>
          </w:tcPr>
          <w:p w14:paraId="269A4E52" w14:textId="775AA351" w:rsidR="006F3FC8" w:rsidRPr="003578BA" w:rsidRDefault="0034444C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[]</w:t>
            </w:r>
          </w:p>
        </w:tc>
        <w:tc>
          <w:tcPr>
            <w:tcW w:w="2396" w:type="dxa"/>
          </w:tcPr>
          <w:p w14:paraId="08BB76EF" w14:textId="53710C90" w:rsidR="006F3FC8" w:rsidRPr="003578BA" w:rsidRDefault="0034444C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091CF3AB" w14:textId="37803574" w:rsidR="004042C7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1 -&gt; 3 -&gt; 2</w:t>
            </w:r>
          </w:p>
          <w:p w14:paraId="1ACE6BD2" w14:textId="51DDEEF8" w:rsidR="006F3FC8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lastRenderedPageBreak/>
              <w:t>Branch: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</w:t>
            </w:r>
            <w:r w:rsidR="00AD245C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-&gt; 3, 3 -&gt; 2</w:t>
            </w:r>
          </w:p>
        </w:tc>
      </w:tr>
      <w:tr w:rsidR="006F3FC8" w:rsidRPr="003578BA" w14:paraId="77258574" w14:textId="77777777" w:rsidTr="00B92356">
        <w:tc>
          <w:tcPr>
            <w:tcW w:w="1435" w:type="dxa"/>
          </w:tcPr>
          <w:p w14:paraId="4DD41C72" w14:textId="5D908569" w:rsidR="006F3FC8" w:rsidRPr="003578BA" w:rsidRDefault="000121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TC</w:t>
            </w:r>
            <w:r w:rsidR="0034444C">
              <w:rPr>
                <w:rFonts w:ascii="TH SarabunPSK" w:hAnsi="TH SarabunPSK" w:cs="TH SarabunPSK"/>
                <w:sz w:val="28"/>
                <w:szCs w:val="28"/>
                <w:lang w:bidi="th-TH"/>
              </w:rPr>
              <w:t>08</w:t>
            </w:r>
          </w:p>
        </w:tc>
        <w:tc>
          <w:tcPr>
            <w:tcW w:w="2104" w:type="dxa"/>
          </w:tcPr>
          <w:p w14:paraId="5D5418DB" w14:textId="0570E61B" w:rsidR="006F3FC8" w:rsidRPr="003578BA" w:rsidRDefault="00AD245C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[1,1,3,3]</w:t>
            </w:r>
          </w:p>
        </w:tc>
        <w:tc>
          <w:tcPr>
            <w:tcW w:w="2396" w:type="dxa"/>
          </w:tcPr>
          <w:p w14:paraId="7E4A626C" w14:textId="0161C722" w:rsidR="006F3FC8" w:rsidRPr="003578BA" w:rsidRDefault="00AD245C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3415" w:type="dxa"/>
          </w:tcPr>
          <w:p w14:paraId="7EE515D5" w14:textId="05F4C903" w:rsidR="004042C7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 w:rsidR="00AD245C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</w:t>
            </w:r>
            <w:r w:rsidR="00AD245C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-</w:t>
            </w:r>
            <w:r w:rsidR="00AD245C">
              <w:rPr>
                <w:rFonts w:ascii="TH SarabunPSK" w:hAnsi="TH SarabunPSK" w:cs="TH SarabunPSK"/>
                <w:sz w:val="28"/>
                <w:szCs w:val="28"/>
                <w:lang w:bidi="th-TH"/>
              </w:rPr>
              <w:t>&gt; 3 -&gt; 4 -&gt; 5 -&gt; 6 -&gt; 8 -&gt; 9 -&gt; 10 -&gt; 11 -&gt; 13 -&gt; 6 -&gt; 8 -&gt; 11 -&gt; 12 -&gt; 13 -&gt; 6 -&gt; 8 -&gt; 9 -&gt; 10 -&gt; 11 -&gt; 13 -&gt; 6 -&gt; 7</w:t>
            </w:r>
          </w:p>
          <w:p w14:paraId="06AEB369" w14:textId="23BDA505" w:rsidR="006F3FC8" w:rsidRPr="003578BA" w:rsidRDefault="004042C7" w:rsidP="00562195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 w:rsidR="00AD245C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1 -&gt; 3, </w:t>
            </w:r>
            <w:r w:rsidR="00562195">
              <w:rPr>
                <w:rFonts w:ascii="TH SarabunPSK" w:hAnsi="TH SarabunPSK" w:cs="TH SarabunPSK"/>
                <w:sz w:val="28"/>
                <w:szCs w:val="28"/>
                <w:lang w:bidi="th-TH"/>
              </w:rPr>
              <w:t>3 -&gt; 4,</w:t>
            </w:r>
            <w:r w:rsidR="00AD245C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6 -&gt; 8, 8 -&gt; 9,  9 -&gt; 10,</w:t>
            </w:r>
            <w:r w:rsidR="0056219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AD245C">
              <w:rPr>
                <w:rFonts w:ascii="TH SarabunPSK" w:hAnsi="TH SarabunPSK" w:cs="TH SarabunPSK"/>
                <w:sz w:val="28"/>
                <w:szCs w:val="28"/>
                <w:lang w:bidi="th-TH"/>
              </w:rPr>
              <w:t>11 -&gt; 13 , 8 -&gt; 11, 11 -&gt; 12</w:t>
            </w:r>
            <w:r w:rsidR="00562195">
              <w:rPr>
                <w:rFonts w:ascii="TH SarabunPSK" w:hAnsi="TH SarabunPSK" w:cs="TH SarabunPSK"/>
                <w:sz w:val="28"/>
                <w:szCs w:val="28"/>
                <w:lang w:bidi="th-TH"/>
              </w:rPr>
              <w:t>, 6 -&gt; 7</w:t>
            </w:r>
          </w:p>
        </w:tc>
      </w:tr>
      <w:tr w:rsidR="00DB636F" w:rsidRPr="003578BA" w14:paraId="00A1ABC9" w14:textId="77777777" w:rsidTr="00B92356">
        <w:tc>
          <w:tcPr>
            <w:tcW w:w="1435" w:type="dxa"/>
          </w:tcPr>
          <w:p w14:paraId="7FAD9F0A" w14:textId="7114AD92" w:rsidR="00DB636F" w:rsidRPr="003578BA" w:rsidRDefault="000121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562195">
              <w:rPr>
                <w:rFonts w:ascii="TH SarabunPSK" w:hAnsi="TH SarabunPSK" w:cs="TH SarabunPSK"/>
                <w:sz w:val="28"/>
                <w:szCs w:val="28"/>
                <w:lang w:bidi="th-TH"/>
              </w:rPr>
              <w:t>09</w:t>
            </w:r>
          </w:p>
        </w:tc>
        <w:tc>
          <w:tcPr>
            <w:tcW w:w="2104" w:type="dxa"/>
          </w:tcPr>
          <w:p w14:paraId="42BB45D5" w14:textId="1661C794" w:rsidR="00DB636F" w:rsidRPr="003578BA" w:rsidRDefault="00562195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[2,2,2]</w:t>
            </w:r>
          </w:p>
        </w:tc>
        <w:tc>
          <w:tcPr>
            <w:tcW w:w="2396" w:type="dxa"/>
          </w:tcPr>
          <w:p w14:paraId="2572D851" w14:textId="25B2D688" w:rsidR="00DB636F" w:rsidRPr="003578BA" w:rsidRDefault="00562195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415" w:type="dxa"/>
          </w:tcPr>
          <w:p w14:paraId="052C4442" w14:textId="3FBC3C8F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 w:rsidR="0056219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1 -&gt; 3 -&gt; 4 -&gt; 5 -&gt; 6 -&gt; 8 -&gt; 9 -&gt; 10 -&gt; 11 -&gt; 13 -&gt; 6 -&gt; 8 -&gt;</w:t>
            </w:r>
            <w:r w:rsidR="00C50FA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9 -&gt; 11 -&gt; 13 -&gt; 6 -&gt; 7</w:t>
            </w:r>
          </w:p>
          <w:p w14:paraId="41E17065" w14:textId="45121BC2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 w:rsidR="00C50FA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1 -&gt; 3, 3 -&gt; 4, 6 -&gt; 8, 8 -&gt; 9, 9 -&gt; 10, 11 -&gt; 13, 9 -&gt; 11, 6 -&gt; 7</w:t>
            </w:r>
          </w:p>
        </w:tc>
      </w:tr>
      <w:tr w:rsidR="00DB636F" w:rsidRPr="003578BA" w14:paraId="2E1B1AED" w14:textId="77777777" w:rsidTr="00B92356">
        <w:tc>
          <w:tcPr>
            <w:tcW w:w="1435" w:type="dxa"/>
          </w:tcPr>
          <w:p w14:paraId="12D505C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114C1BE8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2FD760F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45B6741A" w14:textId="65CB9774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74B064E2" w14:textId="0390D1C1" w:rsidR="00DB636F" w:rsidRPr="003578BA" w:rsidRDefault="00DB636F" w:rsidP="00B9235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DB636F" w:rsidRPr="003578BA" w14:paraId="04C44721" w14:textId="77777777" w:rsidTr="00B92356">
        <w:tc>
          <w:tcPr>
            <w:tcW w:w="1435" w:type="dxa"/>
          </w:tcPr>
          <w:p w14:paraId="7D99E63A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14224964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026640C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78E96B11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27D07FD1" w14:textId="2CE710B0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DB636F" w:rsidRPr="003578BA" w14:paraId="36A8E670" w14:textId="77777777" w:rsidTr="00B92356">
        <w:tc>
          <w:tcPr>
            <w:tcW w:w="1435" w:type="dxa"/>
          </w:tcPr>
          <w:p w14:paraId="11731656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072C95E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54802672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89D36D3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534FC798" w14:textId="124CF1DB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DB636F" w:rsidRPr="003578BA" w14:paraId="16561A84" w14:textId="77777777" w:rsidTr="00B92356">
        <w:tc>
          <w:tcPr>
            <w:tcW w:w="1435" w:type="dxa"/>
          </w:tcPr>
          <w:p w14:paraId="14738F06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30429858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05DB4688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043F96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482D8BB9" w14:textId="4AC451F1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</w:tbl>
    <w:p w14:paraId="0BD27ACE" w14:textId="77777777" w:rsidR="00C50FA5" w:rsidRDefault="004436BB" w:rsidP="00C50FA5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br/>
      </w:r>
    </w:p>
    <w:p w14:paraId="6494B603" w14:textId="5845E0EB" w:rsidR="00C50FA5" w:rsidRDefault="004436BB" w:rsidP="00C50FA5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lastRenderedPageBreak/>
        <w:t>Branch coverage =</w:t>
      </w:r>
      <w:r w:rsidR="00C50FA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d>
          <m:dPr>
            <m:ctrlPr>
              <w:rPr>
                <w:rFonts w:ascii="Cambria Math" w:hAnsi="Cambria Math" w:cs="TH SarabunPSK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branch covered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Total no. of branches</m:t>
                </m:r>
              </m:den>
            </m:f>
          </m:e>
        </m:d>
        <m:r>
          <w:rPr>
            <w:rFonts w:ascii="Cambria Math" w:hAnsi="Cambria Math" w:cs="TH SarabunPSK"/>
            <w:sz w:val="28"/>
            <w:szCs w:val="28"/>
            <w:lang w:bidi="th-TH"/>
          </w:rPr>
          <m:t>x 100</m:t>
        </m:r>
      </m:oMath>
      <w:r w:rsidR="00C50FA5">
        <w:rPr>
          <w:rFonts w:ascii="TH SarabunPSK" w:hAnsi="TH SarabunPSK" w:cs="TH SarabunPSK" w:hint="cs"/>
          <w:sz w:val="28"/>
          <w:szCs w:val="28"/>
          <w:lang w:bidi="th-TH"/>
        </w:rPr>
        <w:t xml:space="preserve"> = </w:t>
      </w:r>
      <m:oMath>
        <m:d>
          <m:dPr>
            <m:ctrlPr>
              <w:rPr>
                <w:rFonts w:ascii="Cambria Math" w:hAnsi="Cambria Math" w:cs="TH SarabunPSK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12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12</m:t>
                </m:r>
              </m:den>
            </m:f>
          </m:e>
        </m:d>
        <m:r>
          <w:rPr>
            <w:rFonts w:ascii="Cambria Math" w:hAnsi="Cambria Math" w:cs="TH SarabunPSK"/>
            <w:sz w:val="28"/>
            <w:szCs w:val="28"/>
            <w:lang w:bidi="th-TH"/>
          </w:rPr>
          <m:t>x 100</m:t>
        </m:r>
      </m:oMath>
    </w:p>
    <w:p w14:paraId="39707C3F" w14:textId="38460F48" w:rsidR="00C50FA5" w:rsidRDefault="00C50FA5" w:rsidP="00C50FA5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 100 %</w:t>
      </w:r>
    </w:p>
    <w:p w14:paraId="43A9D036" w14:textId="4BE178FF" w:rsidR="004436BB" w:rsidRPr="003578BA" w:rsidRDefault="004436BB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D1116D0" w14:textId="4D1F5341" w:rsidR="006F3FC8" w:rsidRPr="003578BA" w:rsidRDefault="006F3FC8" w:rsidP="006F3FC8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7.4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13A53442" w14:textId="2DC9D4A8" w:rsidR="006F3FC8" w:rsidRPr="003578BA" w:rsidRDefault="006F3FC8" w:rsidP="006F3FC8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FB1138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4108EE80" w14:textId="6E9798F1" w:rsidR="00F61EC3" w:rsidRPr="003578BA" w:rsidRDefault="006F3FC8" w:rsidP="00F61EC3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3520DA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ถูกตรวจสอบทั้งหมด เช่น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A = T 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Condition B = F</w:t>
      </w:r>
    </w:p>
    <w:p w14:paraId="43D283D8" w14:textId="36402526" w:rsidR="006F3FC8" w:rsidRPr="003578BA" w:rsidRDefault="004C79B6" w:rsidP="004C79B6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7E18D453" w14:textId="77777777" w:rsidR="006F3FC8" w:rsidRPr="003578BA" w:rsidRDefault="006F3FC8" w:rsidP="006F3FC8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1800"/>
        <w:gridCol w:w="3415"/>
      </w:tblGrid>
      <w:tr w:rsidR="006F3FC8" w:rsidRPr="003578BA" w14:paraId="3F53B813" w14:textId="77777777" w:rsidTr="00467CFB">
        <w:tc>
          <w:tcPr>
            <w:tcW w:w="1435" w:type="dxa"/>
          </w:tcPr>
          <w:p w14:paraId="199672B5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700" w:type="dxa"/>
          </w:tcPr>
          <w:p w14:paraId="3BBB5BA7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1800" w:type="dxa"/>
          </w:tcPr>
          <w:p w14:paraId="1DB7DD9A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31BD1ECF" w14:textId="56B012BF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Path and </w:t>
            </w:r>
            <w:r w:rsidR="004C79B6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Condition</w:t>
            </w:r>
          </w:p>
        </w:tc>
      </w:tr>
      <w:tr w:rsidR="00B216D8" w:rsidRPr="003578BA" w14:paraId="0C4D8074" w14:textId="77777777" w:rsidTr="00467CFB">
        <w:tc>
          <w:tcPr>
            <w:tcW w:w="1435" w:type="dxa"/>
          </w:tcPr>
          <w:p w14:paraId="09C998AF" w14:textId="6B877CA4" w:rsidR="00B216D8" w:rsidRPr="003578BA" w:rsidRDefault="000121B6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B216D8">
              <w:rPr>
                <w:rFonts w:ascii="TH SarabunPSK" w:hAnsi="TH SarabunPSK" w:cs="TH SarabunPSK"/>
                <w:sz w:val="28"/>
                <w:szCs w:val="28"/>
                <w:lang w:bidi="th-TH"/>
              </w:rPr>
              <w:t>10</w:t>
            </w:r>
          </w:p>
        </w:tc>
        <w:tc>
          <w:tcPr>
            <w:tcW w:w="2700" w:type="dxa"/>
          </w:tcPr>
          <w:p w14:paraId="15F314A5" w14:textId="2BBE624D" w:rsidR="00B216D8" w:rsidRPr="003578BA" w:rsidRDefault="00B216D8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1800" w:type="dxa"/>
          </w:tcPr>
          <w:p w14:paraId="296BB1B8" w14:textId="41CDF56C" w:rsidR="00B216D8" w:rsidRPr="003578BA" w:rsidRDefault="00B216D8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1BA90F94" w14:textId="60F82926" w:rsidR="00B216D8" w:rsidRDefault="00B216D8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Path:</w:t>
            </w:r>
            <w:r w:rsidR="00ED0F0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–&gt; 2</w:t>
            </w:r>
          </w:p>
          <w:p w14:paraId="238DA707" w14:textId="40C40211" w:rsidR="00B216D8" w:rsidRPr="003578BA" w:rsidRDefault="00B216D8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</w:t>
            </w:r>
            <w:r w:rsidR="00ED0F0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</w:t>
            </w:r>
          </w:p>
        </w:tc>
      </w:tr>
      <w:tr w:rsidR="00B216D8" w:rsidRPr="003578BA" w14:paraId="004473E1" w14:textId="77777777" w:rsidTr="00467CFB">
        <w:tc>
          <w:tcPr>
            <w:tcW w:w="1435" w:type="dxa"/>
          </w:tcPr>
          <w:p w14:paraId="14458B81" w14:textId="1666AD7B" w:rsidR="00B216D8" w:rsidRPr="003578BA" w:rsidRDefault="000121B6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B216D8">
              <w:rPr>
                <w:rFonts w:ascii="TH SarabunPSK" w:hAnsi="TH SarabunPSK" w:cs="TH SarabunPSK"/>
                <w:sz w:val="28"/>
                <w:szCs w:val="28"/>
                <w:lang w:bidi="th-TH"/>
              </w:rPr>
              <w:t>11</w:t>
            </w:r>
          </w:p>
        </w:tc>
        <w:tc>
          <w:tcPr>
            <w:tcW w:w="2700" w:type="dxa"/>
          </w:tcPr>
          <w:p w14:paraId="4B059187" w14:textId="1D786BF1" w:rsidR="00B216D8" w:rsidRPr="003578BA" w:rsidRDefault="00B216D8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[]</w:t>
            </w:r>
          </w:p>
        </w:tc>
        <w:tc>
          <w:tcPr>
            <w:tcW w:w="1800" w:type="dxa"/>
          </w:tcPr>
          <w:p w14:paraId="2FACD4B1" w14:textId="4455116F" w:rsidR="00B216D8" w:rsidRPr="003578BA" w:rsidRDefault="00B216D8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542E0EF7" w14:textId="4C239851" w:rsidR="00B216D8" w:rsidRDefault="00B216D8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Path:</w:t>
            </w:r>
            <w:r w:rsidR="00ED0F0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–&gt; 3 -&gt; 2</w:t>
            </w:r>
          </w:p>
          <w:p w14:paraId="14684C51" w14:textId="3C1DE1A6" w:rsidR="00B216D8" w:rsidRPr="003578BA" w:rsidRDefault="00B216D8" w:rsidP="00B216D8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</w:t>
            </w:r>
            <w:r w:rsidR="00ED0F0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1, 3</w:t>
            </w:r>
          </w:p>
        </w:tc>
      </w:tr>
      <w:tr w:rsidR="00ED0F0F" w:rsidRPr="003578BA" w14:paraId="5ACCA98F" w14:textId="77777777" w:rsidTr="00467CFB">
        <w:tc>
          <w:tcPr>
            <w:tcW w:w="1435" w:type="dxa"/>
          </w:tcPr>
          <w:p w14:paraId="49E220D2" w14:textId="6DAB2E51" w:rsidR="00ED0F0F" w:rsidRPr="003578BA" w:rsidRDefault="000121B6" w:rsidP="00ED0F0F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ED0F0F">
              <w:rPr>
                <w:rFonts w:ascii="TH SarabunPSK" w:hAnsi="TH SarabunPSK" w:cs="TH SarabunPSK"/>
                <w:sz w:val="28"/>
                <w:szCs w:val="28"/>
                <w:lang w:bidi="th-TH"/>
              </w:rPr>
              <w:t>12</w:t>
            </w:r>
          </w:p>
        </w:tc>
        <w:tc>
          <w:tcPr>
            <w:tcW w:w="2700" w:type="dxa"/>
          </w:tcPr>
          <w:p w14:paraId="03120577" w14:textId="66A533E8" w:rsidR="00ED0F0F" w:rsidRPr="003578BA" w:rsidRDefault="00ED0F0F" w:rsidP="00ED0F0F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[1,1,3,3]</w:t>
            </w:r>
          </w:p>
        </w:tc>
        <w:tc>
          <w:tcPr>
            <w:tcW w:w="1800" w:type="dxa"/>
          </w:tcPr>
          <w:p w14:paraId="65684C4B" w14:textId="6AC52D5C" w:rsidR="00ED0F0F" w:rsidRPr="003578BA" w:rsidRDefault="00ED0F0F" w:rsidP="00ED0F0F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3415" w:type="dxa"/>
          </w:tcPr>
          <w:p w14:paraId="6669152F" w14:textId="77777777" w:rsidR="00ED0F0F" w:rsidRPr="003578BA" w:rsidRDefault="00ED0F0F" w:rsidP="00ED0F0F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-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&gt; 3 -&gt; 4 -&gt; 5 -&gt; 6 -&gt; 8 -&gt; 9 -&gt; 10 -&gt; 11 -&gt; 13 -&gt; 6 -&gt; 8 -&gt; 11 -&gt; 12 -&gt; 13 -&gt; 6 -&gt; 8 -&gt; 9 -&gt; 10 -&gt; 11 -&gt; 13 -&gt; 6 -&gt; 7</w:t>
            </w:r>
          </w:p>
          <w:p w14:paraId="6D43BD93" w14:textId="58E28C36" w:rsidR="00ED0F0F" w:rsidRPr="003578BA" w:rsidRDefault="00ED0F0F" w:rsidP="00ED0F0F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 1, 3, 6, 8, 9, 11</w:t>
            </w:r>
          </w:p>
        </w:tc>
      </w:tr>
      <w:tr w:rsidR="00ED0F0F" w:rsidRPr="003578BA" w14:paraId="087D697A" w14:textId="77777777" w:rsidTr="00467CFB">
        <w:tc>
          <w:tcPr>
            <w:tcW w:w="1435" w:type="dxa"/>
          </w:tcPr>
          <w:p w14:paraId="13FB8EAB" w14:textId="1408303F" w:rsidR="00ED0F0F" w:rsidRPr="003578BA" w:rsidRDefault="000121B6" w:rsidP="00ED0F0F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TC</w:t>
            </w:r>
            <w:r w:rsidR="00ED0F0F">
              <w:rPr>
                <w:rFonts w:ascii="TH SarabunPSK" w:hAnsi="TH SarabunPSK" w:cs="TH SarabunPSK"/>
                <w:sz w:val="28"/>
                <w:szCs w:val="28"/>
                <w:lang w:bidi="th-TH"/>
              </w:rPr>
              <w:t>13</w:t>
            </w:r>
          </w:p>
        </w:tc>
        <w:tc>
          <w:tcPr>
            <w:tcW w:w="2700" w:type="dxa"/>
          </w:tcPr>
          <w:p w14:paraId="349CEBC5" w14:textId="158EA3E6" w:rsidR="00ED0F0F" w:rsidRPr="003578BA" w:rsidRDefault="00ED0F0F" w:rsidP="00ED0F0F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[2,2,2]</w:t>
            </w:r>
          </w:p>
        </w:tc>
        <w:tc>
          <w:tcPr>
            <w:tcW w:w="1800" w:type="dxa"/>
          </w:tcPr>
          <w:p w14:paraId="030DC082" w14:textId="1C326734" w:rsidR="00ED0F0F" w:rsidRPr="003578BA" w:rsidRDefault="00ED0F0F" w:rsidP="00ED0F0F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415" w:type="dxa"/>
          </w:tcPr>
          <w:p w14:paraId="54ADF5A7" w14:textId="77777777" w:rsidR="00ED0F0F" w:rsidRPr="003578BA" w:rsidRDefault="00ED0F0F" w:rsidP="00ED0F0F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1 -&gt; 3 -&gt; 4 -&gt; 5 -&gt; 6 -&gt; 8 -&gt; 9 -&gt; 10 -&gt; 11 -&gt; 13 -&gt; 6 -&gt; 8 -&gt; 9 -&gt; 11 -&gt; 13 -&gt; 6 -&gt; 7</w:t>
            </w:r>
          </w:p>
          <w:p w14:paraId="419EE9D5" w14:textId="4699D1C2" w:rsidR="00ED0F0F" w:rsidRPr="003578BA" w:rsidRDefault="00ED0F0F" w:rsidP="00ED0F0F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 1, 3, 6, 8, 9, 11</w:t>
            </w:r>
          </w:p>
        </w:tc>
      </w:tr>
      <w:tr w:rsidR="0032639B" w:rsidRPr="003578BA" w14:paraId="4DA60933" w14:textId="77777777" w:rsidTr="00467CFB">
        <w:tc>
          <w:tcPr>
            <w:tcW w:w="1435" w:type="dxa"/>
          </w:tcPr>
          <w:p w14:paraId="5C6C1410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394AA273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7F46DA2F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5C2D370E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32639B" w:rsidRPr="003578BA" w14:paraId="04F2B69B" w14:textId="77777777" w:rsidTr="00467CFB">
        <w:tc>
          <w:tcPr>
            <w:tcW w:w="1435" w:type="dxa"/>
          </w:tcPr>
          <w:p w14:paraId="5E76D140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0F465CD2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19638C3B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1B075FCB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6E7F76FF" w14:textId="77777777" w:rsidTr="00467CFB">
        <w:tc>
          <w:tcPr>
            <w:tcW w:w="1435" w:type="dxa"/>
          </w:tcPr>
          <w:p w14:paraId="641D994A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5E8EA5CA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217B2488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C352956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57952793" w14:textId="77777777" w:rsidTr="00467CFB">
        <w:tc>
          <w:tcPr>
            <w:tcW w:w="1435" w:type="dxa"/>
          </w:tcPr>
          <w:p w14:paraId="49743730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0A75FEA3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6BB67C1E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52C480FC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60A616BF" w14:textId="77777777" w:rsidTr="00467CFB">
        <w:tc>
          <w:tcPr>
            <w:tcW w:w="1435" w:type="dxa"/>
          </w:tcPr>
          <w:p w14:paraId="069A68F0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6CB86BEB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7A110111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7962DC30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3B3F97D1" w14:textId="77777777" w:rsidTr="00467CFB">
        <w:tc>
          <w:tcPr>
            <w:tcW w:w="1435" w:type="dxa"/>
          </w:tcPr>
          <w:p w14:paraId="2042A1D0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374661F5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2228D317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1336E017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772BC6CC" w14:textId="77777777" w:rsidTr="00467CFB">
        <w:tc>
          <w:tcPr>
            <w:tcW w:w="1435" w:type="dxa"/>
          </w:tcPr>
          <w:p w14:paraId="491800BE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38E15A95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385CCCA3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5B236021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</w:tbl>
    <w:p w14:paraId="35E25A5C" w14:textId="7A994C11" w:rsidR="004C79B6" w:rsidRPr="003578BA" w:rsidRDefault="004C79B6" w:rsidP="006F3FC8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7BAFE0B" w14:textId="756D8A88" w:rsidR="00ED0F0F" w:rsidRDefault="004C79B6" w:rsidP="00ED0F0F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coverage = </w:t>
      </w:r>
      <m:oMath>
        <m:d>
          <m:dPr>
            <m:ctrlPr>
              <w:rPr>
                <w:rFonts w:ascii="Cambria Math" w:hAnsi="Cambria Math" w:cs="TH SarabunPSK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condition covered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Total no. of conditions</m:t>
                </m:r>
              </m:den>
            </m:f>
          </m:e>
        </m:d>
        <m:r>
          <w:rPr>
            <w:rFonts w:ascii="Cambria Math" w:hAnsi="Cambria Math" w:cs="TH SarabunPSK"/>
            <w:sz w:val="28"/>
            <w:szCs w:val="28"/>
            <w:lang w:bidi="th-TH"/>
          </w:rPr>
          <m:t>x 100</m:t>
        </m:r>
      </m:oMath>
      <w:r w:rsidR="00ED0F0F">
        <w:rPr>
          <w:rFonts w:ascii="TH SarabunPSK" w:hAnsi="TH SarabunPSK" w:cs="TH SarabunPSK" w:hint="cs"/>
          <w:sz w:val="28"/>
          <w:szCs w:val="28"/>
          <w:lang w:bidi="th-TH"/>
        </w:rPr>
        <w:t xml:space="preserve"> = </w:t>
      </w:r>
      <m:oMath>
        <m:d>
          <m:dPr>
            <m:ctrlPr>
              <w:rPr>
                <w:rFonts w:ascii="Cambria Math" w:hAnsi="Cambria Math" w:cs="TH SarabunPSK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6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6</m:t>
                </m:r>
              </m:den>
            </m:f>
          </m:e>
        </m:d>
        <m:r>
          <w:rPr>
            <w:rFonts w:ascii="Cambria Math" w:hAnsi="Cambria Math" w:cs="TH SarabunPSK"/>
            <w:sz w:val="28"/>
            <w:szCs w:val="28"/>
            <w:lang w:bidi="th-TH"/>
          </w:rPr>
          <m:t>x 100</m:t>
        </m:r>
      </m:oMath>
    </w:p>
    <w:p w14:paraId="25922584" w14:textId="3534CD53" w:rsidR="006F3FC8" w:rsidRPr="003578BA" w:rsidRDefault="00ED0F0F" w:rsidP="006F3FC8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 100%</w:t>
      </w:r>
    </w:p>
    <w:p w14:paraId="33A1B89C" w14:textId="77777777" w:rsidR="00EC0688" w:rsidRPr="003578BA" w:rsidRDefault="00EC0688" w:rsidP="006F3FC8">
      <w:pPr>
        <w:rPr>
          <w:rFonts w:ascii="TH SarabunPSK" w:hAnsi="TH SarabunPSK" w:cs="TH SarabunPSK"/>
          <w:sz w:val="28"/>
          <w:szCs w:val="28"/>
          <w:cs/>
          <w:lang w:bidi="th-TH"/>
        </w:rPr>
      </w:pPr>
    </w:p>
    <w:p w14:paraId="24715F8D" w14:textId="6E089AED" w:rsidR="00A95EE0" w:rsidRPr="003578BA" w:rsidRDefault="00A95EE0" w:rsidP="00A95EE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2C4DAC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>5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and Condition Coverage (C/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 coverage)</w:t>
      </w:r>
    </w:p>
    <w:p w14:paraId="2C6B7B37" w14:textId="4FFD652C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3262C266" w14:textId="7EF5203B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Path</w:t>
      </w:r>
      <w:r w:rsidR="00F35367" w:rsidRPr="003578BA">
        <w:rPr>
          <w:rFonts w:ascii="TH SarabunPSK" w:hAnsi="TH SarabunPSK" w:cs="TH SarabunPSK" w:hint="cs"/>
          <w:sz w:val="28"/>
          <w:szCs w:val="28"/>
          <w:lang w:bidi="th-TH"/>
        </w:rPr>
        <w:t>, Branch,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11C89F98" w14:textId="5C8C8892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B677C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 coverage</w:t>
      </w:r>
    </w:p>
    <w:p w14:paraId="418CAC21" w14:textId="369F2051" w:rsidR="00114B55" w:rsidRPr="003578BA" w:rsidRDefault="00114B55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>เขียน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โค้ดสำหรับทดสอบตามกรณีทดสอบที่ออกแบบไว้ด้วย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J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>Unit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และบันทึกผลการทดสอบ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</w:p>
    <w:p w14:paraId="67DD3054" w14:textId="77777777" w:rsidR="00114B55" w:rsidRPr="003578BA" w:rsidRDefault="00114B55" w:rsidP="00114B55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114B55" w:rsidRPr="003578BA" w14:paraId="2DCAA453" w14:textId="77777777" w:rsidTr="008031AD">
        <w:tc>
          <w:tcPr>
            <w:tcW w:w="1137" w:type="dxa"/>
          </w:tcPr>
          <w:p w14:paraId="2B93E274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1410" w:type="dxa"/>
          </w:tcPr>
          <w:p w14:paraId="6363511C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090" w:type="dxa"/>
          </w:tcPr>
          <w:p w14:paraId="742B7842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2209" w:type="dxa"/>
          </w:tcPr>
          <w:p w14:paraId="22DD46E7" w14:textId="09F36998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Actual Result(s)</w:t>
            </w:r>
          </w:p>
        </w:tc>
        <w:tc>
          <w:tcPr>
            <w:tcW w:w="2504" w:type="dxa"/>
          </w:tcPr>
          <w:p w14:paraId="42B17B0E" w14:textId="1F8D1F7B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Path, Branch, and Condition</w:t>
            </w:r>
          </w:p>
        </w:tc>
      </w:tr>
      <w:tr w:rsidR="003C71A6" w:rsidRPr="003578BA" w14:paraId="59BC466B" w14:textId="77777777" w:rsidTr="008031AD">
        <w:tc>
          <w:tcPr>
            <w:tcW w:w="1137" w:type="dxa"/>
          </w:tcPr>
          <w:p w14:paraId="520ECEA1" w14:textId="4C78D938" w:rsidR="003C71A6" w:rsidRPr="003578BA" w:rsidRDefault="000121B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3C71A6">
              <w:rPr>
                <w:rFonts w:ascii="TH SarabunPSK" w:hAnsi="TH SarabunPSK" w:cs="TH SarabunPSK"/>
                <w:sz w:val="28"/>
                <w:szCs w:val="28"/>
                <w:lang w:bidi="th-TH"/>
              </w:rPr>
              <w:t>14</w:t>
            </w:r>
          </w:p>
        </w:tc>
        <w:tc>
          <w:tcPr>
            <w:tcW w:w="1410" w:type="dxa"/>
          </w:tcPr>
          <w:p w14:paraId="1D19E576" w14:textId="51383CAF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2090" w:type="dxa"/>
          </w:tcPr>
          <w:p w14:paraId="058493B9" w14:textId="757CE568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2209" w:type="dxa"/>
          </w:tcPr>
          <w:p w14:paraId="252F10C9" w14:textId="2FFC084A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  <w:p w14:paraId="7A209BD0" w14:textId="06BDC1C4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Pass/Fail: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Pass</w:t>
            </w:r>
          </w:p>
        </w:tc>
        <w:tc>
          <w:tcPr>
            <w:tcW w:w="2504" w:type="dxa"/>
          </w:tcPr>
          <w:p w14:paraId="3C442DB8" w14:textId="77777777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1 -&gt; 2</w:t>
            </w:r>
          </w:p>
          <w:p w14:paraId="1A7B05EA" w14:textId="77777777" w:rsidR="003C71A6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1 -&gt; 2</w:t>
            </w:r>
          </w:p>
          <w:p w14:paraId="4A23C7FE" w14:textId="74905456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 1</w:t>
            </w:r>
          </w:p>
        </w:tc>
      </w:tr>
      <w:tr w:rsidR="003C71A6" w:rsidRPr="003578BA" w14:paraId="7299AC1C" w14:textId="77777777" w:rsidTr="008031AD">
        <w:tc>
          <w:tcPr>
            <w:tcW w:w="1137" w:type="dxa"/>
          </w:tcPr>
          <w:p w14:paraId="26E66D56" w14:textId="0FFED961" w:rsidR="003C71A6" w:rsidRPr="003578BA" w:rsidRDefault="000121B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3C71A6">
              <w:rPr>
                <w:rFonts w:ascii="TH SarabunPSK" w:hAnsi="TH SarabunPSK" w:cs="TH SarabunPSK"/>
                <w:sz w:val="28"/>
                <w:szCs w:val="28"/>
                <w:lang w:bidi="th-TH"/>
              </w:rPr>
              <w:t>15</w:t>
            </w:r>
          </w:p>
        </w:tc>
        <w:tc>
          <w:tcPr>
            <w:tcW w:w="1410" w:type="dxa"/>
          </w:tcPr>
          <w:p w14:paraId="70FD3662" w14:textId="5379ACD5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[]</w:t>
            </w:r>
          </w:p>
        </w:tc>
        <w:tc>
          <w:tcPr>
            <w:tcW w:w="2090" w:type="dxa"/>
          </w:tcPr>
          <w:p w14:paraId="3D1C4C02" w14:textId="7DE85080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2209" w:type="dxa"/>
          </w:tcPr>
          <w:p w14:paraId="35DFD0D6" w14:textId="5C458B4F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  <w:p w14:paraId="243E9BEA" w14:textId="2AE6FD8A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3187C8CB" w14:textId="77777777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1 -&gt; 3 -&gt; 2</w:t>
            </w:r>
          </w:p>
          <w:p w14:paraId="62F8AE3F" w14:textId="77777777" w:rsidR="003C71A6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-&gt; 3, 3 -&gt; 2</w:t>
            </w:r>
          </w:p>
          <w:p w14:paraId="019CACB1" w14:textId="38ABC89D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 1, 3</w:t>
            </w:r>
          </w:p>
        </w:tc>
      </w:tr>
      <w:tr w:rsidR="003C71A6" w:rsidRPr="003578BA" w14:paraId="4DBDFFAF" w14:textId="77777777" w:rsidTr="000121B6">
        <w:trPr>
          <w:trHeight w:val="6587"/>
        </w:trPr>
        <w:tc>
          <w:tcPr>
            <w:tcW w:w="1137" w:type="dxa"/>
          </w:tcPr>
          <w:p w14:paraId="3A5E365D" w14:textId="5B1A9FD5" w:rsidR="003C71A6" w:rsidRPr="003578BA" w:rsidRDefault="000121B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TC</w:t>
            </w:r>
            <w:r w:rsidR="003C71A6">
              <w:rPr>
                <w:rFonts w:ascii="TH SarabunPSK" w:hAnsi="TH SarabunPSK" w:cs="TH SarabunPSK"/>
                <w:sz w:val="28"/>
                <w:szCs w:val="28"/>
                <w:lang w:bidi="th-TH"/>
              </w:rPr>
              <w:t>16</w:t>
            </w:r>
          </w:p>
        </w:tc>
        <w:tc>
          <w:tcPr>
            <w:tcW w:w="1410" w:type="dxa"/>
          </w:tcPr>
          <w:p w14:paraId="4B586E5E" w14:textId="546538A2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[1,1,3,3]</w:t>
            </w:r>
          </w:p>
        </w:tc>
        <w:tc>
          <w:tcPr>
            <w:tcW w:w="2090" w:type="dxa"/>
          </w:tcPr>
          <w:p w14:paraId="1A8EEB29" w14:textId="4A3A7BB0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2209" w:type="dxa"/>
          </w:tcPr>
          <w:p w14:paraId="77B0AB6D" w14:textId="4F11542B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  <w:p w14:paraId="77E043A8" w14:textId="0B3B47C7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3CF66C5A" w14:textId="77777777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-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&gt; 3 -&gt; 4 -&gt; 5 -&gt; 6 -&gt; 8 -&gt; 9 -&gt; 10 -&gt; 11 -&gt; 13 -&gt; 6 -&gt; 8 -&gt; 11 -&gt; 12 -&gt; 13 -&gt; 6 -&gt; 8 -&gt; 9 -&gt; 10 -&gt; 11 -&gt; 13 -&gt; 6 -&gt; 7</w:t>
            </w:r>
          </w:p>
          <w:p w14:paraId="39ABB91E" w14:textId="77777777" w:rsidR="003C71A6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1 -&gt; 3, 3 -&gt; 4, 6 -&gt; 8, 8 -&gt; </w:t>
            </w:r>
            <w:proofErr w:type="gramStart"/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9,  9</w:t>
            </w:r>
            <w:proofErr w:type="gramEnd"/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-&gt; 10, 11 -&gt; 13 , 8 -&gt; 11, 11 -&gt; 12, 6 -&gt; 7</w:t>
            </w:r>
          </w:p>
          <w:p w14:paraId="719073F9" w14:textId="01E7814D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 1, 3, 6, 8, 9, 1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</w:tr>
      <w:tr w:rsidR="003C71A6" w:rsidRPr="003578BA" w14:paraId="4FFD1B38" w14:textId="77777777" w:rsidTr="008031AD">
        <w:tc>
          <w:tcPr>
            <w:tcW w:w="1137" w:type="dxa"/>
          </w:tcPr>
          <w:p w14:paraId="2249D63D" w14:textId="7E2C7AB0" w:rsidR="003C71A6" w:rsidRPr="003578BA" w:rsidRDefault="000121B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TC</w:t>
            </w:r>
            <w:r w:rsidR="003C71A6">
              <w:rPr>
                <w:rFonts w:ascii="TH SarabunPSK" w:hAnsi="TH SarabunPSK" w:cs="TH SarabunPSK"/>
                <w:sz w:val="28"/>
                <w:szCs w:val="28"/>
                <w:lang w:bidi="th-TH"/>
              </w:rPr>
              <w:t>17</w:t>
            </w:r>
          </w:p>
        </w:tc>
        <w:tc>
          <w:tcPr>
            <w:tcW w:w="1410" w:type="dxa"/>
          </w:tcPr>
          <w:p w14:paraId="05ACADB1" w14:textId="40A7EACD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[2,2,2]</w:t>
            </w:r>
          </w:p>
        </w:tc>
        <w:tc>
          <w:tcPr>
            <w:tcW w:w="2090" w:type="dxa"/>
          </w:tcPr>
          <w:p w14:paraId="4C90165F" w14:textId="04E7887A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2209" w:type="dxa"/>
          </w:tcPr>
          <w:p w14:paraId="07A0FEBE" w14:textId="457E55A2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  <w:p w14:paraId="4EB727C2" w14:textId="5F3190D7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39042218" w14:textId="77777777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1 -&gt; 3 -&gt; 4 -&gt; 5 -&gt; 6 -&gt; 8 -&gt; 9 -&gt; 10 -&gt; 11 -&gt; 13 -&gt; 6 -&gt; 8 -&gt; 9 -&gt; 11 -&gt; 13 -&gt; 6 -&gt; 7</w:t>
            </w:r>
          </w:p>
          <w:p w14:paraId="06EF54D1" w14:textId="77777777" w:rsidR="003C71A6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1 -&gt; 3, 3 -&gt; 4, 6 -&gt; 8, 8 -&gt; 9, 9 -&gt; 10, 11 -&gt; 13, 9 -&gt; 11, 6 -&gt; 7</w:t>
            </w:r>
          </w:p>
          <w:p w14:paraId="637D10DF" w14:textId="63CF9DAA" w:rsidR="003C71A6" w:rsidRPr="003578BA" w:rsidRDefault="003C71A6" w:rsidP="003C71A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 1, 3, 6, 8, 9, 11</w:t>
            </w:r>
          </w:p>
        </w:tc>
      </w:tr>
      <w:tr w:rsidR="00847B79" w:rsidRPr="003578BA" w14:paraId="20979659" w14:textId="77777777" w:rsidTr="008031AD">
        <w:tc>
          <w:tcPr>
            <w:tcW w:w="1137" w:type="dxa"/>
          </w:tcPr>
          <w:p w14:paraId="5894E31A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62D943B2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4406E90B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3E99C0C4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58271B9E" w14:textId="2B84E590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6F5B6752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03505E93" w14:textId="77777777" w:rsidTr="008031AD">
        <w:tc>
          <w:tcPr>
            <w:tcW w:w="1137" w:type="dxa"/>
          </w:tcPr>
          <w:p w14:paraId="1BCC2DAA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03009C7E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4980370F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30B4003B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56CD1783" w14:textId="0479AFC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150BDE00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7E22C17D" w14:textId="77777777" w:rsidTr="008031AD">
        <w:tc>
          <w:tcPr>
            <w:tcW w:w="1137" w:type="dxa"/>
          </w:tcPr>
          <w:p w14:paraId="3F7D34FE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4166CFC3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203D3D5D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5B311C6B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6867E43C" w14:textId="061C2EDC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74ABCEA0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1759FA3C" w14:textId="77777777" w:rsidTr="008031AD">
        <w:tc>
          <w:tcPr>
            <w:tcW w:w="1137" w:type="dxa"/>
          </w:tcPr>
          <w:p w14:paraId="3D4956B7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41908299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5FEEF26F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7475BA97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6CD777C5" w14:textId="63841D2D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211AAC8A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8031AD" w:rsidRPr="003578BA" w14:paraId="44CDD748" w14:textId="77777777" w:rsidTr="008031AD">
        <w:tc>
          <w:tcPr>
            <w:tcW w:w="1137" w:type="dxa"/>
          </w:tcPr>
          <w:p w14:paraId="3A37BC95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074A81EA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5066A30E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59A201D6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0C8A4102" w14:textId="372D5099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2EEC92F0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14:paraId="68542D44" w14:textId="671AB06B" w:rsidR="000E4285" w:rsidRDefault="00114B55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AD673C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 coverage = </w:t>
      </w:r>
      <m:oMath>
        <m:d>
          <m:dPr>
            <m:ctrlPr>
              <w:rPr>
                <w:rFonts w:ascii="Cambria Math" w:hAnsi="Cambria Math" w:cs="TH SarabunPSK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condition covered + branch covered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Total no. of condition and no. of branches</m:t>
                </m:r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s</m:t>
                </m:r>
              </m:den>
            </m:f>
          </m:e>
        </m:d>
        <m:r>
          <w:rPr>
            <w:rFonts w:ascii="Cambria Math" w:hAnsi="Cambria Math" w:cs="TH SarabunPSK"/>
            <w:sz w:val="28"/>
            <w:szCs w:val="28"/>
            <w:lang w:bidi="th-TH"/>
          </w:rPr>
          <m:t>x 100</m:t>
        </m:r>
      </m:oMath>
      <w:r w:rsidR="003C71A6">
        <w:rPr>
          <w:rFonts w:ascii="TH SarabunPSK" w:hAnsi="TH SarabunPSK" w:cs="TH SarabunPSK" w:hint="cs"/>
          <w:sz w:val="28"/>
          <w:szCs w:val="28"/>
          <w:lang w:bidi="th-TH"/>
        </w:rPr>
        <w:t xml:space="preserve"> = </w:t>
      </w:r>
      <m:oMath>
        <m:d>
          <m:dPr>
            <m:ctrlPr>
              <w:rPr>
                <w:rFonts w:ascii="Cambria Math" w:hAnsi="Cambria Math" w:cs="TH SarabunPSK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6</m:t>
                </m:r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+12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6+12</m:t>
                </m:r>
              </m:den>
            </m:f>
          </m:e>
        </m:d>
        <m:r>
          <w:rPr>
            <w:rFonts w:ascii="Cambria Math" w:hAnsi="Cambria Math" w:cs="TH SarabunPSK"/>
            <w:sz w:val="28"/>
            <w:szCs w:val="28"/>
            <w:lang w:bidi="th-TH"/>
          </w:rPr>
          <m:t>x 100</m:t>
        </m:r>
      </m:oMath>
    </w:p>
    <w:p w14:paraId="05EEF33C" w14:textId="0C269D65" w:rsidR="003C71A6" w:rsidRDefault="003C71A6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</w:t>
      </w:r>
      <m:oMath>
        <m:d>
          <m:dPr>
            <m:ctrlPr>
              <w:rPr>
                <w:rFonts w:ascii="Cambria Math" w:hAnsi="Cambria Math" w:cs="TH SarabunPSK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18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18</m:t>
                </m:r>
              </m:den>
            </m:f>
          </m:e>
        </m:d>
        <m:r>
          <w:rPr>
            <w:rFonts w:ascii="Cambria Math" w:hAnsi="Cambria Math" w:cs="TH SarabunPSK"/>
            <w:sz w:val="28"/>
            <w:szCs w:val="28"/>
            <w:lang w:bidi="th-TH"/>
          </w:rPr>
          <m:t>x 100</m:t>
        </m:r>
      </m:oMath>
    </w:p>
    <w:p w14:paraId="4070D37B" w14:textId="6115A42B" w:rsidR="003C71A6" w:rsidRPr="003578BA" w:rsidRDefault="003C71A6" w:rsidP="00EE7FF6">
      <w:pPr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 100%</w:t>
      </w:r>
    </w:p>
    <w:sectPr w:rsidR="003C71A6" w:rsidRPr="003578BA" w:rsidSect="0085598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53A9A" w14:textId="77777777" w:rsidR="00E67885" w:rsidRDefault="00E67885" w:rsidP="00855982">
      <w:pPr>
        <w:spacing w:after="0" w:line="240" w:lineRule="auto"/>
      </w:pPr>
      <w:r>
        <w:separator/>
      </w:r>
    </w:p>
  </w:endnote>
  <w:endnote w:type="continuationSeparator" w:id="0">
    <w:p w14:paraId="390CE041" w14:textId="77777777" w:rsidR="00E67885" w:rsidRDefault="00E6788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91D8E" w14:textId="6F06C59C" w:rsidR="00D27F05" w:rsidRDefault="00D27F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1B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848780"/>
      <w:docPartObj>
        <w:docPartGallery w:val="Page Numbers (Bottom of Page)"/>
        <w:docPartUnique/>
      </w:docPartObj>
    </w:sdtPr>
    <w:sdtEndPr/>
    <w:sdtContent>
      <w:p w14:paraId="5297504C" w14:textId="39E03752" w:rsidR="00D27F05" w:rsidRDefault="00D27F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1B6" w:rsidRPr="000121B6">
          <w:rPr>
            <w:rFonts w:cs="Calibri"/>
            <w:noProof/>
            <w:lang w:val="th-TH" w:bidi="th-TH"/>
          </w:rPr>
          <w:t>1</w:t>
        </w:r>
        <w:r>
          <w:fldChar w:fldCharType="end"/>
        </w:r>
      </w:p>
    </w:sdtContent>
  </w:sdt>
  <w:p w14:paraId="3430E393" w14:textId="77777777" w:rsidR="00D27F05" w:rsidRDefault="00D2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81B2C" w14:textId="77777777" w:rsidR="00E67885" w:rsidRDefault="00E67885" w:rsidP="00855982">
      <w:pPr>
        <w:spacing w:after="0" w:line="240" w:lineRule="auto"/>
      </w:pPr>
      <w:r>
        <w:separator/>
      </w:r>
    </w:p>
  </w:footnote>
  <w:footnote w:type="continuationSeparator" w:id="0">
    <w:p w14:paraId="197D1A15" w14:textId="77777777" w:rsidR="00E67885" w:rsidRDefault="00E67885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B5B6" w14:textId="749E3327" w:rsidR="00D27F05" w:rsidRPr="00D22B65" w:rsidRDefault="00584AE4" w:rsidP="002A12D8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 xml:space="preserve">CP353201 </w:t>
    </w:r>
    <w:r w:rsidR="002A12D8" w:rsidRPr="00D22B65">
      <w:rPr>
        <w:rFonts w:ascii="TH SarabunPSK" w:hAnsi="TH SarabunPSK" w:cs="TH SarabunPSK" w:hint="cs"/>
        <w:b/>
        <w:bCs/>
        <w:sz w:val="28"/>
        <w:szCs w:val="28"/>
      </w:rPr>
      <w:t xml:space="preserve">Software Quality Assurance 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(1/256</w:t>
    </w:r>
    <w:r w:rsidR="00D22B65">
      <w:rPr>
        <w:rFonts w:ascii="TH SarabunPSK" w:hAnsi="TH SarabunPSK" w:cs="TH SarabunPSK"/>
        <w:b/>
        <w:bCs/>
        <w:sz w:val="28"/>
        <w:szCs w:val="28"/>
      </w:rPr>
      <w:t>8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D22B65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        ผศ.ดร.ชิตสุธา สุ่มเล็ก</w:t>
    </w:r>
  </w:p>
  <w:p w14:paraId="7451B93E" w14:textId="77777777" w:rsidR="00D27F05" w:rsidRPr="00D22B65" w:rsidRDefault="00D27F05" w:rsidP="00761FE8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  <w:r w:rsidRPr="00D22B65">
      <w:rPr>
        <w:rFonts w:ascii="TH SarabunPSK" w:hAnsi="TH SarabunPSK" w:cs="TH SarabunPSK" w:hint="cs"/>
        <w:b/>
        <w:bCs/>
        <w:sz w:val="28"/>
        <w:szCs w:val="28"/>
        <w:lang w:bidi="th-TH"/>
      </w:rPr>
      <w:t>Lab instruction</w:t>
    </w:r>
  </w:p>
  <w:p w14:paraId="31CC386F" w14:textId="77777777" w:rsidR="00D27F05" w:rsidRDefault="00D27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4080A" w14:textId="0D53017D" w:rsidR="00D27F05" w:rsidRPr="008F5706" w:rsidRDefault="00584AE4" w:rsidP="003510B2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>CP353201</w:t>
    </w:r>
    <w:r w:rsidR="00D12969" w:rsidRPr="008F5706">
      <w:rPr>
        <w:rFonts w:ascii="TH SarabunPSK" w:hAnsi="TH SarabunPSK" w:cs="TH SarabunPSK" w:hint="cs"/>
        <w:b/>
        <w:bCs/>
        <w:sz w:val="28"/>
        <w:szCs w:val="28"/>
      </w:rPr>
      <w:t xml:space="preserve"> Software Quality Assurance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 xml:space="preserve"> (1/256</w:t>
    </w:r>
    <w:r w:rsidR="006F5DF0"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8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8F5706">
      <w:rPr>
        <w:rFonts w:ascii="TH SarabunPSK" w:hAnsi="TH SarabunPSK" w:cs="TH SarabunPSK" w:hint="cs"/>
        <w:sz w:val="28"/>
        <w:szCs w:val="28"/>
      </w:rPr>
      <w:t xml:space="preserve"> </w:t>
    </w:r>
    <w:r w:rsidR="00D12969" w:rsidRPr="008F5706">
      <w:rPr>
        <w:rFonts w:ascii="TH SarabunPSK" w:hAnsi="TH SarabunPSK" w:cs="TH SarabunPSK" w:hint="cs"/>
        <w:sz w:val="28"/>
        <w:szCs w:val="28"/>
      </w:rPr>
      <w:t xml:space="preserve">       </w:t>
    </w:r>
    <w:r w:rsidR="00D27F05" w:rsidRPr="008F5706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ผศ.ดร.ชิตสุธา สุ่มเล็ก</w:t>
    </w:r>
  </w:p>
  <w:p w14:paraId="38EB2F3C" w14:textId="337DCF9A" w:rsidR="00D27F05" w:rsidRPr="008F5706" w:rsidRDefault="002B0079" w:rsidP="00154D64">
    <w:pPr>
      <w:pStyle w:val="Title"/>
      <w:spacing w:line="276" w:lineRule="auto"/>
      <w:rPr>
        <w:rFonts w:ascii="TH SarabunPSK" w:hAnsi="TH SarabunPSK" w:cs="TH SarabunPSK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Lab Worksheet</w:t>
    </w:r>
  </w:p>
  <w:p w14:paraId="02979608" w14:textId="482F026D" w:rsidR="00943F22" w:rsidRPr="008F5706" w:rsidRDefault="00943F22" w:rsidP="001B0101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ชื่อ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-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นามสกุล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________</w:t>
    </w:r>
    <w:r w:rsidR="00DD27CB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นายพิรัชย์ ชัยรัตน์</w:t>
    </w:r>
    <w:r w:rsidR="00DD27CB">
      <w:rPr>
        <w:rFonts w:ascii="TH SarabunPSK" w:hAnsi="TH SarabunPSK" w:cs="TH SarabunPSK" w:hint="cs"/>
        <w:b/>
        <w:bCs/>
        <w:sz w:val="28"/>
        <w:szCs w:val="28"/>
        <w:lang w:bidi="th-TH"/>
      </w:rPr>
      <w:t>___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_______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รหัสนศ.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___</w:t>
    </w:r>
    <w:r w:rsidR="00DD27CB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663380223-3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__________Section____</w:t>
    </w:r>
    <w:r w:rsidR="00DD27CB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1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____</w:t>
    </w:r>
  </w:p>
  <w:p w14:paraId="2425298E" w14:textId="77777777" w:rsidR="00D27F05" w:rsidRPr="008F5706" w:rsidRDefault="00D27F05" w:rsidP="001B0101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9D9"/>
    <w:multiLevelType w:val="hybridMultilevel"/>
    <w:tmpl w:val="7526A538"/>
    <w:lvl w:ilvl="0" w:tplc="40509BF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C25433"/>
    <w:multiLevelType w:val="hybridMultilevel"/>
    <w:tmpl w:val="EFDE9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92D"/>
    <w:multiLevelType w:val="hybridMultilevel"/>
    <w:tmpl w:val="4B208D9A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25F0"/>
    <w:multiLevelType w:val="hybridMultilevel"/>
    <w:tmpl w:val="A0542340"/>
    <w:lvl w:ilvl="0" w:tplc="372E33AC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E0DC6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430BD"/>
    <w:multiLevelType w:val="hybridMultilevel"/>
    <w:tmpl w:val="F11E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3724D"/>
    <w:multiLevelType w:val="hybridMultilevel"/>
    <w:tmpl w:val="0E2AD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95E8C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C5A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B740A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3ABD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158A1"/>
    <w:multiLevelType w:val="hybridMultilevel"/>
    <w:tmpl w:val="B406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26E"/>
    <w:multiLevelType w:val="hybridMultilevel"/>
    <w:tmpl w:val="5BF8A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477"/>
    <w:multiLevelType w:val="hybridMultilevel"/>
    <w:tmpl w:val="E3BC5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00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E71ED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60074"/>
    <w:multiLevelType w:val="hybridMultilevel"/>
    <w:tmpl w:val="6D3AEBE6"/>
    <w:lvl w:ilvl="0" w:tplc="63182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D66BB"/>
    <w:multiLevelType w:val="hybridMultilevel"/>
    <w:tmpl w:val="B406B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6890"/>
    <w:multiLevelType w:val="hybridMultilevel"/>
    <w:tmpl w:val="FBCA2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54891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3B65"/>
    <w:multiLevelType w:val="hybridMultilevel"/>
    <w:tmpl w:val="916E95BA"/>
    <w:lvl w:ilvl="0" w:tplc="C930DD1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6"/>
  </w:num>
  <w:num w:numId="5">
    <w:abstractNumId w:val="13"/>
  </w:num>
  <w:num w:numId="6">
    <w:abstractNumId w:val="20"/>
  </w:num>
  <w:num w:numId="7">
    <w:abstractNumId w:val="3"/>
  </w:num>
  <w:num w:numId="8">
    <w:abstractNumId w:val="14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5"/>
  </w:num>
  <w:num w:numId="18">
    <w:abstractNumId w:val="11"/>
  </w:num>
  <w:num w:numId="19">
    <w:abstractNumId w:val="19"/>
  </w:num>
  <w:num w:numId="20">
    <w:abstractNumId w:val="15"/>
  </w:num>
  <w:num w:numId="21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DF"/>
    <w:rsid w:val="000013BC"/>
    <w:rsid w:val="0000325F"/>
    <w:rsid w:val="00010AB9"/>
    <w:rsid w:val="000121B6"/>
    <w:rsid w:val="00021947"/>
    <w:rsid w:val="00023B3C"/>
    <w:rsid w:val="00024C1B"/>
    <w:rsid w:val="000260AB"/>
    <w:rsid w:val="000347CD"/>
    <w:rsid w:val="00034B83"/>
    <w:rsid w:val="00043CE3"/>
    <w:rsid w:val="00050725"/>
    <w:rsid w:val="000520B9"/>
    <w:rsid w:val="000602E2"/>
    <w:rsid w:val="00065A97"/>
    <w:rsid w:val="00065D3A"/>
    <w:rsid w:val="000678C3"/>
    <w:rsid w:val="00067D70"/>
    <w:rsid w:val="00071049"/>
    <w:rsid w:val="00071B55"/>
    <w:rsid w:val="00085FDA"/>
    <w:rsid w:val="00091A92"/>
    <w:rsid w:val="000A1008"/>
    <w:rsid w:val="000B441B"/>
    <w:rsid w:val="000C0357"/>
    <w:rsid w:val="000C2BF9"/>
    <w:rsid w:val="000D1FBB"/>
    <w:rsid w:val="000D7978"/>
    <w:rsid w:val="000E4285"/>
    <w:rsid w:val="000F56F6"/>
    <w:rsid w:val="0010215E"/>
    <w:rsid w:val="00104697"/>
    <w:rsid w:val="0010494B"/>
    <w:rsid w:val="001114DE"/>
    <w:rsid w:val="00112990"/>
    <w:rsid w:val="00114B55"/>
    <w:rsid w:val="00120B6D"/>
    <w:rsid w:val="00125B48"/>
    <w:rsid w:val="0013062A"/>
    <w:rsid w:val="001455E6"/>
    <w:rsid w:val="0015172C"/>
    <w:rsid w:val="00154D64"/>
    <w:rsid w:val="0015793B"/>
    <w:rsid w:val="00162011"/>
    <w:rsid w:val="00162049"/>
    <w:rsid w:val="00180FAE"/>
    <w:rsid w:val="001A4213"/>
    <w:rsid w:val="001B0101"/>
    <w:rsid w:val="001D157D"/>
    <w:rsid w:val="001D3EAE"/>
    <w:rsid w:val="001D4362"/>
    <w:rsid w:val="001E58C1"/>
    <w:rsid w:val="001F4293"/>
    <w:rsid w:val="00201747"/>
    <w:rsid w:val="00204E92"/>
    <w:rsid w:val="00205F1F"/>
    <w:rsid w:val="002133D3"/>
    <w:rsid w:val="002162F3"/>
    <w:rsid w:val="00223AA2"/>
    <w:rsid w:val="00226890"/>
    <w:rsid w:val="00232792"/>
    <w:rsid w:val="00235739"/>
    <w:rsid w:val="00254A8E"/>
    <w:rsid w:val="00285F7F"/>
    <w:rsid w:val="00294FCC"/>
    <w:rsid w:val="002A12D8"/>
    <w:rsid w:val="002A31C4"/>
    <w:rsid w:val="002A41C6"/>
    <w:rsid w:val="002B0079"/>
    <w:rsid w:val="002C471E"/>
    <w:rsid w:val="002C4DAC"/>
    <w:rsid w:val="002D6A6D"/>
    <w:rsid w:val="002E3D98"/>
    <w:rsid w:val="00307ED4"/>
    <w:rsid w:val="00323CC4"/>
    <w:rsid w:val="0032639B"/>
    <w:rsid w:val="0033291E"/>
    <w:rsid w:val="00335ABB"/>
    <w:rsid w:val="00340045"/>
    <w:rsid w:val="0034444C"/>
    <w:rsid w:val="00344477"/>
    <w:rsid w:val="003510B2"/>
    <w:rsid w:val="003520DA"/>
    <w:rsid w:val="003578BA"/>
    <w:rsid w:val="0036262A"/>
    <w:rsid w:val="00364E3D"/>
    <w:rsid w:val="00365504"/>
    <w:rsid w:val="00373DE4"/>
    <w:rsid w:val="003943F5"/>
    <w:rsid w:val="003B56E1"/>
    <w:rsid w:val="003C71A6"/>
    <w:rsid w:val="003D67D8"/>
    <w:rsid w:val="003E061F"/>
    <w:rsid w:val="003E7846"/>
    <w:rsid w:val="00400D67"/>
    <w:rsid w:val="004042C7"/>
    <w:rsid w:val="0041587F"/>
    <w:rsid w:val="00426D91"/>
    <w:rsid w:val="00434F64"/>
    <w:rsid w:val="004351A0"/>
    <w:rsid w:val="00437500"/>
    <w:rsid w:val="004419CB"/>
    <w:rsid w:val="004436BB"/>
    <w:rsid w:val="0044450E"/>
    <w:rsid w:val="004457F4"/>
    <w:rsid w:val="004470C1"/>
    <w:rsid w:val="00455C2F"/>
    <w:rsid w:val="004562DF"/>
    <w:rsid w:val="00465C7C"/>
    <w:rsid w:val="00495CA8"/>
    <w:rsid w:val="004B671D"/>
    <w:rsid w:val="004C3CFC"/>
    <w:rsid w:val="004C79B6"/>
    <w:rsid w:val="004C7CD4"/>
    <w:rsid w:val="004E03B5"/>
    <w:rsid w:val="004E4F91"/>
    <w:rsid w:val="004E7830"/>
    <w:rsid w:val="004F03C0"/>
    <w:rsid w:val="004F4AE5"/>
    <w:rsid w:val="004F6795"/>
    <w:rsid w:val="00500F3F"/>
    <w:rsid w:val="005010F1"/>
    <w:rsid w:val="00507048"/>
    <w:rsid w:val="00515ED4"/>
    <w:rsid w:val="00542891"/>
    <w:rsid w:val="00543F70"/>
    <w:rsid w:val="00557052"/>
    <w:rsid w:val="00562195"/>
    <w:rsid w:val="00573A3D"/>
    <w:rsid w:val="00584AE4"/>
    <w:rsid w:val="00586AB7"/>
    <w:rsid w:val="005A414F"/>
    <w:rsid w:val="005A65F0"/>
    <w:rsid w:val="005B38F0"/>
    <w:rsid w:val="005B5F4E"/>
    <w:rsid w:val="005C03A9"/>
    <w:rsid w:val="005D077B"/>
    <w:rsid w:val="005D205A"/>
    <w:rsid w:val="005E2E2A"/>
    <w:rsid w:val="005E5B82"/>
    <w:rsid w:val="005E5F0A"/>
    <w:rsid w:val="005E7D5F"/>
    <w:rsid w:val="005F5ADE"/>
    <w:rsid w:val="00602A2E"/>
    <w:rsid w:val="0060407C"/>
    <w:rsid w:val="0061078C"/>
    <w:rsid w:val="0061117C"/>
    <w:rsid w:val="00617C44"/>
    <w:rsid w:val="00621654"/>
    <w:rsid w:val="00624709"/>
    <w:rsid w:val="00640328"/>
    <w:rsid w:val="0064040F"/>
    <w:rsid w:val="00660AEA"/>
    <w:rsid w:val="00671190"/>
    <w:rsid w:val="00671455"/>
    <w:rsid w:val="00677C13"/>
    <w:rsid w:val="0068291C"/>
    <w:rsid w:val="006903BD"/>
    <w:rsid w:val="00692508"/>
    <w:rsid w:val="0069738D"/>
    <w:rsid w:val="006A28AC"/>
    <w:rsid w:val="006A2C76"/>
    <w:rsid w:val="006B0957"/>
    <w:rsid w:val="006C78A4"/>
    <w:rsid w:val="006E4D4F"/>
    <w:rsid w:val="006E5748"/>
    <w:rsid w:val="006F3604"/>
    <w:rsid w:val="006F3FC8"/>
    <w:rsid w:val="006F5DF0"/>
    <w:rsid w:val="00712765"/>
    <w:rsid w:val="00725D57"/>
    <w:rsid w:val="007271F5"/>
    <w:rsid w:val="00727637"/>
    <w:rsid w:val="00733C0C"/>
    <w:rsid w:val="00737BBD"/>
    <w:rsid w:val="00741A57"/>
    <w:rsid w:val="007551E3"/>
    <w:rsid w:val="00757DB6"/>
    <w:rsid w:val="0076008F"/>
    <w:rsid w:val="00761FE8"/>
    <w:rsid w:val="0076342F"/>
    <w:rsid w:val="00771950"/>
    <w:rsid w:val="00775EF9"/>
    <w:rsid w:val="007833A7"/>
    <w:rsid w:val="00783E26"/>
    <w:rsid w:val="007C4773"/>
    <w:rsid w:val="007C5D62"/>
    <w:rsid w:val="007C6830"/>
    <w:rsid w:val="007D2B39"/>
    <w:rsid w:val="007E5110"/>
    <w:rsid w:val="007F24D6"/>
    <w:rsid w:val="007F476C"/>
    <w:rsid w:val="007F47B6"/>
    <w:rsid w:val="007F5626"/>
    <w:rsid w:val="008031AD"/>
    <w:rsid w:val="0080378E"/>
    <w:rsid w:val="00815A9E"/>
    <w:rsid w:val="008235D1"/>
    <w:rsid w:val="00827A7A"/>
    <w:rsid w:val="0083114C"/>
    <w:rsid w:val="0083567F"/>
    <w:rsid w:val="0083666C"/>
    <w:rsid w:val="00847B79"/>
    <w:rsid w:val="00852F67"/>
    <w:rsid w:val="00855982"/>
    <w:rsid w:val="00863316"/>
    <w:rsid w:val="00863C77"/>
    <w:rsid w:val="00864E4C"/>
    <w:rsid w:val="00883802"/>
    <w:rsid w:val="00895719"/>
    <w:rsid w:val="008B1DD2"/>
    <w:rsid w:val="008B5151"/>
    <w:rsid w:val="008C1C83"/>
    <w:rsid w:val="008C336B"/>
    <w:rsid w:val="008D2895"/>
    <w:rsid w:val="008D2C8C"/>
    <w:rsid w:val="008E1887"/>
    <w:rsid w:val="008E36DF"/>
    <w:rsid w:val="008F3FCB"/>
    <w:rsid w:val="008F5706"/>
    <w:rsid w:val="008F7EC6"/>
    <w:rsid w:val="0091695A"/>
    <w:rsid w:val="00922B27"/>
    <w:rsid w:val="00926178"/>
    <w:rsid w:val="009331AD"/>
    <w:rsid w:val="009354D4"/>
    <w:rsid w:val="00941179"/>
    <w:rsid w:val="00943F22"/>
    <w:rsid w:val="009457BE"/>
    <w:rsid w:val="0095006D"/>
    <w:rsid w:val="00954565"/>
    <w:rsid w:val="00956F07"/>
    <w:rsid w:val="0097474F"/>
    <w:rsid w:val="0098078C"/>
    <w:rsid w:val="00981A3E"/>
    <w:rsid w:val="009939ED"/>
    <w:rsid w:val="009B1139"/>
    <w:rsid w:val="009B1737"/>
    <w:rsid w:val="009B494C"/>
    <w:rsid w:val="009B6579"/>
    <w:rsid w:val="009B66D9"/>
    <w:rsid w:val="009C57B5"/>
    <w:rsid w:val="009C6E9F"/>
    <w:rsid w:val="009F4A13"/>
    <w:rsid w:val="009F57C8"/>
    <w:rsid w:val="00A0363F"/>
    <w:rsid w:val="00A06FEE"/>
    <w:rsid w:val="00A10484"/>
    <w:rsid w:val="00A13E5D"/>
    <w:rsid w:val="00A17BD0"/>
    <w:rsid w:val="00A4123D"/>
    <w:rsid w:val="00A477AF"/>
    <w:rsid w:val="00A63B3A"/>
    <w:rsid w:val="00A70F5A"/>
    <w:rsid w:val="00A902DB"/>
    <w:rsid w:val="00A95EE0"/>
    <w:rsid w:val="00A96BC5"/>
    <w:rsid w:val="00AC1F90"/>
    <w:rsid w:val="00AC5E1A"/>
    <w:rsid w:val="00AD245C"/>
    <w:rsid w:val="00AD673C"/>
    <w:rsid w:val="00AE3CF4"/>
    <w:rsid w:val="00AE6A4E"/>
    <w:rsid w:val="00B05F26"/>
    <w:rsid w:val="00B06777"/>
    <w:rsid w:val="00B13F89"/>
    <w:rsid w:val="00B145A6"/>
    <w:rsid w:val="00B216D8"/>
    <w:rsid w:val="00B259D1"/>
    <w:rsid w:val="00B43F10"/>
    <w:rsid w:val="00B47135"/>
    <w:rsid w:val="00B60AC9"/>
    <w:rsid w:val="00B65708"/>
    <w:rsid w:val="00B66326"/>
    <w:rsid w:val="00B677C9"/>
    <w:rsid w:val="00B74173"/>
    <w:rsid w:val="00B91774"/>
    <w:rsid w:val="00B92356"/>
    <w:rsid w:val="00BA32E8"/>
    <w:rsid w:val="00BA4ABA"/>
    <w:rsid w:val="00BB18F4"/>
    <w:rsid w:val="00BB461F"/>
    <w:rsid w:val="00BC67CA"/>
    <w:rsid w:val="00BD5051"/>
    <w:rsid w:val="00BE61F6"/>
    <w:rsid w:val="00BF216E"/>
    <w:rsid w:val="00BF4582"/>
    <w:rsid w:val="00C07E34"/>
    <w:rsid w:val="00C1096B"/>
    <w:rsid w:val="00C11FD3"/>
    <w:rsid w:val="00C17423"/>
    <w:rsid w:val="00C17894"/>
    <w:rsid w:val="00C208ED"/>
    <w:rsid w:val="00C226CE"/>
    <w:rsid w:val="00C266B4"/>
    <w:rsid w:val="00C27806"/>
    <w:rsid w:val="00C32E5E"/>
    <w:rsid w:val="00C3688C"/>
    <w:rsid w:val="00C47142"/>
    <w:rsid w:val="00C50091"/>
    <w:rsid w:val="00C50FA5"/>
    <w:rsid w:val="00C52EA4"/>
    <w:rsid w:val="00C56161"/>
    <w:rsid w:val="00C6445C"/>
    <w:rsid w:val="00C67156"/>
    <w:rsid w:val="00C67D64"/>
    <w:rsid w:val="00C86D43"/>
    <w:rsid w:val="00CA61C2"/>
    <w:rsid w:val="00CA7719"/>
    <w:rsid w:val="00CC67FB"/>
    <w:rsid w:val="00CD309A"/>
    <w:rsid w:val="00CD3E45"/>
    <w:rsid w:val="00CD4E8A"/>
    <w:rsid w:val="00CD599C"/>
    <w:rsid w:val="00CD5E9A"/>
    <w:rsid w:val="00CE08D8"/>
    <w:rsid w:val="00CE73ED"/>
    <w:rsid w:val="00D05606"/>
    <w:rsid w:val="00D12969"/>
    <w:rsid w:val="00D1310B"/>
    <w:rsid w:val="00D22B65"/>
    <w:rsid w:val="00D27F05"/>
    <w:rsid w:val="00D47220"/>
    <w:rsid w:val="00D57D83"/>
    <w:rsid w:val="00D6540C"/>
    <w:rsid w:val="00D65764"/>
    <w:rsid w:val="00D70A06"/>
    <w:rsid w:val="00D73E4A"/>
    <w:rsid w:val="00D75BE5"/>
    <w:rsid w:val="00D80443"/>
    <w:rsid w:val="00D87C3C"/>
    <w:rsid w:val="00DA1472"/>
    <w:rsid w:val="00DB636F"/>
    <w:rsid w:val="00DD0006"/>
    <w:rsid w:val="00DD27CB"/>
    <w:rsid w:val="00DF1FDD"/>
    <w:rsid w:val="00DF3F60"/>
    <w:rsid w:val="00DF4434"/>
    <w:rsid w:val="00E06CC0"/>
    <w:rsid w:val="00E12B97"/>
    <w:rsid w:val="00E13517"/>
    <w:rsid w:val="00E25FBE"/>
    <w:rsid w:val="00E40B71"/>
    <w:rsid w:val="00E40F95"/>
    <w:rsid w:val="00E6334F"/>
    <w:rsid w:val="00E67885"/>
    <w:rsid w:val="00E75FF2"/>
    <w:rsid w:val="00E80A23"/>
    <w:rsid w:val="00E80F7E"/>
    <w:rsid w:val="00E936BE"/>
    <w:rsid w:val="00E94955"/>
    <w:rsid w:val="00E971FA"/>
    <w:rsid w:val="00EA1752"/>
    <w:rsid w:val="00EA2697"/>
    <w:rsid w:val="00EA477F"/>
    <w:rsid w:val="00EA57F6"/>
    <w:rsid w:val="00EC0688"/>
    <w:rsid w:val="00EC26FE"/>
    <w:rsid w:val="00ED0B4E"/>
    <w:rsid w:val="00ED0F0F"/>
    <w:rsid w:val="00ED567B"/>
    <w:rsid w:val="00ED6993"/>
    <w:rsid w:val="00EE7FF6"/>
    <w:rsid w:val="00EF2469"/>
    <w:rsid w:val="00EF737B"/>
    <w:rsid w:val="00F031FE"/>
    <w:rsid w:val="00F03F82"/>
    <w:rsid w:val="00F061BE"/>
    <w:rsid w:val="00F102E8"/>
    <w:rsid w:val="00F11A79"/>
    <w:rsid w:val="00F1322C"/>
    <w:rsid w:val="00F20AC8"/>
    <w:rsid w:val="00F22A3D"/>
    <w:rsid w:val="00F27DD1"/>
    <w:rsid w:val="00F30594"/>
    <w:rsid w:val="00F3502C"/>
    <w:rsid w:val="00F35367"/>
    <w:rsid w:val="00F46E2D"/>
    <w:rsid w:val="00F52670"/>
    <w:rsid w:val="00F52F39"/>
    <w:rsid w:val="00F61EC3"/>
    <w:rsid w:val="00F6262B"/>
    <w:rsid w:val="00F6607F"/>
    <w:rsid w:val="00F67A14"/>
    <w:rsid w:val="00F74472"/>
    <w:rsid w:val="00F76049"/>
    <w:rsid w:val="00F7649A"/>
    <w:rsid w:val="00F95337"/>
    <w:rsid w:val="00F95826"/>
    <w:rsid w:val="00FA4198"/>
    <w:rsid w:val="00FA5788"/>
    <w:rsid w:val="00FA60B0"/>
    <w:rsid w:val="00FA6E6A"/>
    <w:rsid w:val="00FB1138"/>
    <w:rsid w:val="00FD262C"/>
    <w:rsid w:val="00FD2DC6"/>
    <w:rsid w:val="00FD350C"/>
    <w:rsid w:val="00FD758D"/>
    <w:rsid w:val="00FD7DD6"/>
    <w:rsid w:val="00FF15B8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73946"/>
  <w15:chartTrackingRefBased/>
  <w15:docId w15:val="{62553404-6577-4517-B65D-A2A9E253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6D8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562D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101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0D1FB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72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58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2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ingbat.com/prob/p193817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5D"/>
    <w:rsid w:val="000336D1"/>
    <w:rsid w:val="005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565D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15F30B-24F8-44EF-B35E-C1944A3C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105</TotalTime>
  <Pages>9</Pages>
  <Words>920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i5 4670</cp:lastModifiedBy>
  <cp:revision>15</cp:revision>
  <cp:lastPrinted>2021-08-16T07:41:00Z</cp:lastPrinted>
  <dcterms:created xsi:type="dcterms:W3CDTF">2025-07-28T15:37:00Z</dcterms:created>
  <dcterms:modified xsi:type="dcterms:W3CDTF">2025-08-04T15:58:00Z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